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hint="eastAsia"/>
            </w:rPr>
            <w:alias w:val="文章标题"/>
            <w:id w:val="89512082"/>
            <w:placeholder>
              <w:docPart w:val="89512082"/>
            </w:placeholder>
            <w:dataBinding w:xpath="/ns0:BlogPostInfo/ns0:PostTitle" w:storeItemID="{5F329CAD-B019-4FA6-9FEF-74898909AD20}"/>
            <w:text/>
          </w:sdtPr>
          <w:sdtEndPr/>
          <w:sdtContent>
            <w:p w:rsidR="0071308D" w:rsidRDefault="009A63E8">
              <w:pPr>
                <w:pStyle w:val="Publishwithline"/>
              </w:pPr>
              <w:r>
                <w:rPr>
                  <w:rFonts w:hint="eastAsia"/>
                </w:rPr>
                <w:t>CV</w:t>
              </w:r>
              <w:r>
                <w:t xml:space="preserve"> </w:t>
              </w:r>
              <w:r w:rsidR="00833D75">
                <w:rPr>
                  <w:rFonts w:hint="eastAsia"/>
                </w:rPr>
                <w:t>for Wenxue Xie (Cory)</w:t>
              </w:r>
            </w:p>
          </w:sdtContent>
        </w:sdt>
        <w:p w:rsidR="0071308D" w:rsidRDefault="0071308D">
          <w:pPr>
            <w:pStyle w:val="underline"/>
          </w:pPr>
        </w:p>
        <w:p w:rsidR="0071308D" w:rsidRDefault="008C5E3E">
          <w:pPr>
            <w:pStyle w:val="PadderBetweenControlandBody"/>
          </w:pPr>
        </w:p>
      </w:sdtContent>
    </w:sdt>
    <w:p w:rsidR="00B0208B" w:rsidRDefault="00CE412C" w:rsidP="00CE412C">
      <w:pPr>
        <w:pStyle w:val="1"/>
      </w:pPr>
      <w:r w:rsidRPr="00CE412C">
        <w:t>CONTACT INFORMATION</w:t>
      </w:r>
    </w:p>
    <w:p w:rsidR="00CE412C" w:rsidRPr="00CE412C" w:rsidRDefault="00CE412C" w:rsidP="00CE412C"/>
    <w:p w:rsidR="00271E26" w:rsidRDefault="00B0208B" w:rsidP="00B0208B">
      <w:pPr>
        <w:pStyle w:val="a4"/>
        <w:numPr>
          <w:ilvl w:val="0"/>
          <w:numId w:val="2"/>
        </w:numPr>
      </w:pPr>
      <w:r>
        <w:t>Name</w:t>
      </w:r>
      <w:r>
        <w:rPr>
          <w:rFonts w:hint="eastAsia"/>
        </w:rPr>
        <w:t>:</w:t>
      </w:r>
      <w:r>
        <w:rPr>
          <w:rFonts w:hint="eastAsia"/>
        </w:rPr>
        <w:tab/>
      </w:r>
      <w:r w:rsidR="007D3522">
        <w:t xml:space="preserve">Wenxue </w:t>
      </w:r>
      <w:r w:rsidR="007D3522">
        <w:rPr>
          <w:rFonts w:hint="eastAsia"/>
        </w:rPr>
        <w:t>Xie</w:t>
      </w:r>
      <w:r w:rsidR="007D3522">
        <w:t xml:space="preserve"> (Cory)</w:t>
      </w:r>
    </w:p>
    <w:p w:rsidR="00271E26" w:rsidRPr="00C17FCC" w:rsidRDefault="007D3522" w:rsidP="00C17FCC">
      <w:pPr>
        <w:pStyle w:val="a4"/>
        <w:numPr>
          <w:ilvl w:val="0"/>
          <w:numId w:val="2"/>
        </w:numPr>
      </w:pPr>
      <w:r w:rsidRPr="00C17FCC">
        <w:t>Phone</w:t>
      </w:r>
      <w:r w:rsidR="00E91F28" w:rsidRPr="00C17FCC">
        <w:t>:</w:t>
      </w:r>
      <w:r w:rsidR="00271E26" w:rsidRPr="00C17FCC">
        <w:t xml:space="preserve"> </w:t>
      </w:r>
      <w:r w:rsidR="008B3F29" w:rsidRPr="00C17FCC">
        <w:tab/>
      </w:r>
      <w:r w:rsidR="00271E26" w:rsidRPr="00C17FCC">
        <w:rPr>
          <w:rFonts w:hint="eastAsia"/>
        </w:rPr>
        <w:t>13581787949</w:t>
      </w:r>
    </w:p>
    <w:p w:rsidR="005258AA" w:rsidRPr="00C17FCC" w:rsidRDefault="005258AA" w:rsidP="00C17FCC">
      <w:pPr>
        <w:pStyle w:val="a4"/>
        <w:numPr>
          <w:ilvl w:val="0"/>
          <w:numId w:val="2"/>
        </w:numPr>
      </w:pPr>
      <w:r w:rsidRPr="00C17FCC">
        <w:rPr>
          <w:rFonts w:hint="eastAsia"/>
        </w:rPr>
        <w:t xml:space="preserve">Email: </w:t>
      </w:r>
      <w:r w:rsidR="008B3F29" w:rsidRPr="00C17FCC">
        <w:tab/>
      </w:r>
      <w:r w:rsidR="00E91F28" w:rsidRPr="00C17FCC">
        <w:t>c</w:t>
      </w:r>
      <w:r w:rsidR="00E91F28" w:rsidRPr="00C17FCC">
        <w:rPr>
          <w:rFonts w:hint="eastAsia"/>
        </w:rPr>
        <w:t>ory.x</w:t>
      </w:r>
      <w:r w:rsidRPr="00C17FCC">
        <w:rPr>
          <w:rFonts w:hint="eastAsia"/>
        </w:rPr>
        <w:t>ie@gmail.com</w:t>
      </w:r>
    </w:p>
    <w:p w:rsidR="007D639D" w:rsidRDefault="00C2201A" w:rsidP="007D639D">
      <w:pPr>
        <w:pStyle w:val="a4"/>
        <w:numPr>
          <w:ilvl w:val="0"/>
          <w:numId w:val="2"/>
        </w:numPr>
      </w:pPr>
      <w:r>
        <w:t>GitH</w:t>
      </w:r>
      <w:bookmarkStart w:id="0" w:name="_GoBack"/>
      <w:bookmarkEnd w:id="0"/>
      <w:r w:rsidR="00CB7188" w:rsidRPr="00C17FCC">
        <w:t>ub</w:t>
      </w:r>
      <w:r w:rsidR="00271E26" w:rsidRPr="00C17FCC">
        <w:rPr>
          <w:rFonts w:hint="eastAsia"/>
        </w:rPr>
        <w:t>:</w:t>
      </w:r>
      <w:r w:rsidR="00A2483D" w:rsidRPr="00C17FCC">
        <w:t xml:space="preserve"> </w:t>
      </w:r>
      <w:r w:rsidR="008B3F29" w:rsidRPr="00C17FCC">
        <w:tab/>
      </w:r>
      <w:hyperlink r:id="rId9" w:history="1">
        <w:r w:rsidR="00EC5236" w:rsidRPr="000C0398">
          <w:rPr>
            <w:rStyle w:val="a9"/>
          </w:rPr>
          <w:t>www.github.com/CoryXie</w:t>
        </w:r>
      </w:hyperlink>
      <w:r w:rsidR="00EC5236">
        <w:rPr>
          <w:rFonts w:hint="eastAsia"/>
        </w:rPr>
        <w:t xml:space="preserve"> </w:t>
      </w:r>
    </w:p>
    <w:p w:rsidR="00A2483D" w:rsidRDefault="000C3976" w:rsidP="007D639D">
      <w:pPr>
        <w:pStyle w:val="a4"/>
        <w:numPr>
          <w:ilvl w:val="0"/>
          <w:numId w:val="2"/>
        </w:numPr>
      </w:pPr>
      <w:r>
        <w:t>B</w:t>
      </w:r>
      <w:r w:rsidR="00A2483D" w:rsidRPr="00C17FCC">
        <w:t xml:space="preserve">logs: </w:t>
      </w:r>
      <w:r w:rsidR="008B3F29" w:rsidRPr="00C17FCC">
        <w:tab/>
      </w:r>
      <w:hyperlink r:id="rId10" w:history="1">
        <w:r w:rsidR="00EC5236" w:rsidRPr="000C0398">
          <w:rPr>
            <w:rStyle w:val="a9"/>
          </w:rPr>
          <w:t>www.cnblogs.com/CoryXie</w:t>
        </w:r>
      </w:hyperlink>
      <w:r w:rsidR="00EC5236">
        <w:t xml:space="preserve"> </w:t>
      </w:r>
    </w:p>
    <w:p w:rsidR="00CE412C" w:rsidRPr="00C17FCC" w:rsidRDefault="00CE412C" w:rsidP="00CE412C">
      <w:pPr>
        <w:pStyle w:val="1"/>
      </w:pPr>
      <w:r w:rsidRPr="00CE412C">
        <w:t>EDUCATION</w:t>
      </w:r>
      <w:r w:rsidRPr="00CE412C">
        <w:cr/>
      </w:r>
    </w:p>
    <w:p w:rsidR="00271E26" w:rsidRDefault="00D93241" w:rsidP="00D93241">
      <w:pPr>
        <w:pStyle w:val="a4"/>
        <w:numPr>
          <w:ilvl w:val="0"/>
          <w:numId w:val="2"/>
        </w:numPr>
      </w:pPr>
      <w:r w:rsidRPr="00D93241">
        <w:t>B.S.</w:t>
      </w:r>
      <w:r w:rsidR="008B3F29" w:rsidRPr="00C17FCC">
        <w:t xml:space="preserve"> in</w:t>
      </w:r>
      <w:r w:rsidR="005258AA" w:rsidRPr="00C17FCC">
        <w:t xml:space="preserve"> </w:t>
      </w:r>
      <w:r w:rsidR="00E91F28" w:rsidRPr="00C17FCC">
        <w:t xml:space="preserve">Communication Engineering, </w:t>
      </w:r>
      <w:r w:rsidR="00271E26" w:rsidRPr="00C17FCC">
        <w:t>Beijing Information Technology Institute</w:t>
      </w:r>
      <w:r w:rsidR="005258AA" w:rsidRPr="00C17FCC">
        <w:t>,</w:t>
      </w:r>
      <w:r w:rsidR="005258AA" w:rsidRPr="00C17FCC">
        <w:rPr>
          <w:rFonts w:hint="eastAsia"/>
        </w:rPr>
        <w:t xml:space="preserve"> 2001.9~2005.7</w:t>
      </w:r>
    </w:p>
    <w:p w:rsidR="00BD2375" w:rsidRDefault="00BD2375" w:rsidP="00BD2375">
      <w:pPr>
        <w:pStyle w:val="a4"/>
        <w:numPr>
          <w:ilvl w:val="0"/>
          <w:numId w:val="2"/>
        </w:numPr>
      </w:pPr>
      <w:r>
        <w:t xml:space="preserve">Languages: Chinese (native), English (fluent, </w:t>
      </w:r>
      <w:r w:rsidRPr="00F5434F">
        <w:t>College English Test Band 6</w:t>
      </w:r>
      <w:r>
        <w:t>)</w:t>
      </w:r>
    </w:p>
    <w:p w:rsidR="00BD2375" w:rsidRDefault="00BD2375" w:rsidP="00D93241">
      <w:pPr>
        <w:pStyle w:val="a4"/>
        <w:numPr>
          <w:ilvl w:val="0"/>
          <w:numId w:val="2"/>
        </w:numPr>
      </w:pPr>
      <w:r>
        <w:t xml:space="preserve">A </w:t>
      </w:r>
      <w:r w:rsidR="00552F97">
        <w:t>continued</w:t>
      </w:r>
      <w:r>
        <w:t xml:space="preserve"> self-training on Computer </w:t>
      </w:r>
      <w:r w:rsidR="006E0C8A">
        <w:t xml:space="preserve">Science (especially Computer </w:t>
      </w:r>
      <w:r>
        <w:t>Architecture</w:t>
      </w:r>
      <w:r w:rsidR="006E0C8A">
        <w:t>)</w:t>
      </w:r>
      <w:r>
        <w:t xml:space="preserve"> </w:t>
      </w:r>
    </w:p>
    <w:p w:rsidR="00BF2AE1" w:rsidRDefault="00E05129" w:rsidP="00BF2AE1">
      <w:pPr>
        <w:pStyle w:val="1"/>
      </w:pPr>
      <w:r>
        <w:t>FORWORDS</w:t>
      </w:r>
      <w:r w:rsidR="00BF2AE1" w:rsidRPr="00CE412C">
        <w:cr/>
      </w:r>
    </w:p>
    <w:p w:rsidR="00E05129" w:rsidRPr="00BF2AE1" w:rsidRDefault="00BF2AE1" w:rsidP="00BF2AE1">
      <w:r w:rsidRPr="00764F03">
        <w:rPr>
          <w:szCs w:val="22"/>
        </w:rPr>
        <w:t>“</w:t>
      </w:r>
      <w:r w:rsidRPr="00764F03">
        <w:rPr>
          <w:rFonts w:ascii="Verdana" w:hAnsi="Verdana"/>
          <w:i/>
          <w:color w:val="575653"/>
          <w:spacing w:val="2"/>
          <w:szCs w:val="22"/>
          <w:shd w:val="clear" w:color="auto" w:fill="FFFFFF"/>
        </w:rPr>
        <w:t>Again, you can't connect the dots looking forward; you can only connect them looking backwards. So you have to trust that the dots will somehow connect in your future.</w:t>
      </w:r>
      <w:r w:rsidRPr="00764F03">
        <w:rPr>
          <w:szCs w:val="22"/>
        </w:rPr>
        <w:t xml:space="preserve">” </w:t>
      </w:r>
      <w:r w:rsidRPr="00764F03">
        <w:rPr>
          <w:rFonts w:hint="eastAsia"/>
        </w:rPr>
        <w:t>--</w:t>
      </w:r>
      <w:r w:rsidRPr="00764F03">
        <w:t xml:space="preserve"> Steve Jobs</w:t>
      </w:r>
      <w:r w:rsidRPr="00764F03">
        <w:rPr>
          <w:rFonts w:hint="eastAsia"/>
        </w:rPr>
        <w:t xml:space="preserve">. </w:t>
      </w:r>
      <w:r w:rsidRPr="00764F03">
        <w:t>The following list</w:t>
      </w:r>
      <w:r w:rsidR="00BD5764">
        <w:t>s</w:t>
      </w:r>
      <w:r w:rsidRPr="00764F03">
        <w:t xml:space="preserve"> will tell a story of how my dots connected.</w:t>
      </w:r>
    </w:p>
    <w:p w:rsidR="00271E26" w:rsidRDefault="00F604A1" w:rsidP="00F604A1">
      <w:pPr>
        <w:pStyle w:val="1"/>
      </w:pPr>
      <w:r w:rsidRPr="00F604A1">
        <w:t>AWARDS AND HONORS</w:t>
      </w:r>
    </w:p>
    <w:p w:rsidR="002E6188" w:rsidRPr="002E6188" w:rsidRDefault="002E6188" w:rsidP="002E6188"/>
    <w:p w:rsidR="00F604A1" w:rsidRPr="00F31635" w:rsidRDefault="00252C57" w:rsidP="00A46F7B">
      <w:pPr>
        <w:pStyle w:val="a4"/>
        <w:numPr>
          <w:ilvl w:val="0"/>
          <w:numId w:val="2"/>
        </w:numPr>
        <w:rPr>
          <w:b/>
        </w:rPr>
      </w:pPr>
      <w:r w:rsidRPr="00EE3E42">
        <w:rPr>
          <w:b/>
        </w:rPr>
        <w:t>Awards</w:t>
      </w:r>
      <w:r w:rsidR="00A46F7B" w:rsidRPr="00EE3E42">
        <w:rPr>
          <w:b/>
        </w:rPr>
        <w:t xml:space="preserve"> </w:t>
      </w:r>
      <w:r w:rsidR="00A46F7B" w:rsidRPr="00EE3E42">
        <w:rPr>
          <w:b/>
          <w:color w:val="000000"/>
        </w:rPr>
        <w:t>Received During School</w:t>
      </w:r>
    </w:p>
    <w:p w:rsidR="00F31635" w:rsidRPr="00EE3E42" w:rsidRDefault="00F31635" w:rsidP="00F31635">
      <w:pPr>
        <w:pStyle w:val="a4"/>
        <w:ind w:left="0"/>
        <w:rPr>
          <w:b/>
        </w:rPr>
      </w:pPr>
    </w:p>
    <w:p w:rsidR="0018618E" w:rsidRPr="0018618E" w:rsidRDefault="005B09DF" w:rsidP="00A46F7B">
      <w:pPr>
        <w:pStyle w:val="a4"/>
        <w:numPr>
          <w:ilvl w:val="1"/>
          <w:numId w:val="2"/>
        </w:numPr>
        <w:rPr>
          <w:color w:val="000000"/>
        </w:rPr>
      </w:pPr>
      <w:r>
        <w:rPr>
          <w:color w:val="000000"/>
        </w:rPr>
        <w:t>2000</w:t>
      </w:r>
      <w:r w:rsidR="00271E26" w:rsidRPr="005B09DF">
        <w:rPr>
          <w:color w:val="000000"/>
        </w:rPr>
        <w:t xml:space="preserve"> </w:t>
      </w:r>
      <w:r w:rsidR="00780488">
        <w:rPr>
          <w:color w:val="000000"/>
        </w:rPr>
        <w:tab/>
      </w:r>
      <w:r w:rsidR="0018618E" w:rsidRPr="0018618E">
        <w:rPr>
          <w:color w:val="000000"/>
        </w:rPr>
        <w:t>Received title of “</w:t>
      </w:r>
      <w:r w:rsidR="0018618E" w:rsidRPr="007D639D">
        <w:t>Excellent student cadre of Sichuan Province</w:t>
      </w:r>
      <w:r w:rsidR="0018618E" w:rsidRPr="0018618E">
        <w:rPr>
          <w:rFonts w:ascii="Arial" w:hAnsi="Arial" w:cs="Arial"/>
          <w:color w:val="333333"/>
          <w:sz w:val="21"/>
          <w:szCs w:val="21"/>
          <w:shd w:val="clear" w:color="auto" w:fill="FFFFFF"/>
        </w:rPr>
        <w:t>”</w:t>
      </w:r>
      <w:r w:rsidR="0018618E" w:rsidRPr="0018618E">
        <w:rPr>
          <w:color w:val="000000"/>
        </w:rPr>
        <w:t xml:space="preserve"> during high school due to my contribution as President of the Student Union.</w:t>
      </w:r>
    </w:p>
    <w:p w:rsidR="00271E26" w:rsidRPr="0018618E" w:rsidRDefault="00780488" w:rsidP="00A46F7B">
      <w:pPr>
        <w:pStyle w:val="a4"/>
        <w:numPr>
          <w:ilvl w:val="1"/>
          <w:numId w:val="2"/>
        </w:numPr>
        <w:rPr>
          <w:color w:val="000000"/>
        </w:rPr>
      </w:pPr>
      <w:r>
        <w:rPr>
          <w:color w:val="000000"/>
        </w:rPr>
        <w:t>2002</w:t>
      </w:r>
      <w:r>
        <w:rPr>
          <w:color w:val="000000"/>
        </w:rPr>
        <w:tab/>
      </w:r>
      <w:r w:rsidR="0018618E" w:rsidRPr="0018618E">
        <w:rPr>
          <w:color w:val="000000"/>
        </w:rPr>
        <w:t xml:space="preserve">Received </w:t>
      </w:r>
      <w:r w:rsidR="00BA2D48">
        <w:rPr>
          <w:color w:val="000000"/>
        </w:rPr>
        <w:t>1st</w:t>
      </w:r>
      <w:r w:rsidR="0018618E" w:rsidRPr="0018618E">
        <w:rPr>
          <w:color w:val="000000"/>
        </w:rPr>
        <w:t xml:space="preserve"> prize of China’s first "National Merit Scholarship" </w:t>
      </w:r>
      <w:r w:rsidR="00271E26" w:rsidRPr="0018618E">
        <w:rPr>
          <w:color w:val="000000"/>
        </w:rPr>
        <w:t xml:space="preserve">and went to the </w:t>
      </w:r>
      <w:r w:rsidR="0018618E" w:rsidRPr="0018618E">
        <w:rPr>
          <w:color w:val="000000"/>
        </w:rPr>
        <w:t>Great Hall of the People</w:t>
      </w:r>
      <w:r w:rsidR="00271E26" w:rsidRPr="0018618E">
        <w:rPr>
          <w:color w:val="000000"/>
        </w:rPr>
        <w:t xml:space="preserve"> to accept the award (I was one of </w:t>
      </w:r>
      <w:r w:rsidR="006B5598">
        <w:rPr>
          <w:color w:val="000000"/>
        </w:rPr>
        <w:t>3</w:t>
      </w:r>
      <w:r w:rsidR="00271E26" w:rsidRPr="0018618E">
        <w:rPr>
          <w:color w:val="000000"/>
        </w:rPr>
        <w:t xml:space="preserve"> students </w:t>
      </w:r>
      <w:r w:rsidR="0018618E" w:rsidRPr="0018618E">
        <w:rPr>
          <w:color w:val="000000"/>
        </w:rPr>
        <w:t xml:space="preserve">to </w:t>
      </w:r>
      <w:r w:rsidR="00271E26" w:rsidRPr="0018618E">
        <w:rPr>
          <w:color w:val="000000"/>
        </w:rPr>
        <w:t>receive the award in my college).</w:t>
      </w:r>
    </w:p>
    <w:p w:rsidR="0018618E" w:rsidRPr="0018618E" w:rsidRDefault="0018618E" w:rsidP="00A46F7B">
      <w:pPr>
        <w:pStyle w:val="a4"/>
        <w:numPr>
          <w:ilvl w:val="1"/>
          <w:numId w:val="2"/>
        </w:numPr>
        <w:rPr>
          <w:color w:val="000000"/>
        </w:rPr>
      </w:pPr>
      <w:r>
        <w:rPr>
          <w:color w:val="000000"/>
        </w:rPr>
        <w:t>2004</w:t>
      </w:r>
      <w:r w:rsidR="00271E26" w:rsidRPr="0018618E">
        <w:rPr>
          <w:color w:val="000000"/>
        </w:rPr>
        <w:t xml:space="preserve"> </w:t>
      </w:r>
      <w:r>
        <w:rPr>
          <w:color w:val="000000"/>
        </w:rPr>
        <w:tab/>
      </w:r>
      <w:r w:rsidRPr="0018618E">
        <w:rPr>
          <w:color w:val="000000"/>
        </w:rPr>
        <w:t xml:space="preserve">Received </w:t>
      </w:r>
      <w:r w:rsidR="00BA2D48">
        <w:rPr>
          <w:color w:val="000000"/>
        </w:rPr>
        <w:t>3rd</w:t>
      </w:r>
      <w:r w:rsidRPr="0018618E">
        <w:rPr>
          <w:color w:val="000000"/>
        </w:rPr>
        <w:t xml:space="preserve"> prize of "The National Undergraduate Electronic Design Contest-Embedded System Design Invitational Contest" with a </w:t>
      </w:r>
      <w:r w:rsidRPr="0018618E">
        <w:rPr>
          <w:rFonts w:hint="eastAsia"/>
          <w:color w:val="000000"/>
        </w:rPr>
        <w:t xml:space="preserve">3 person </w:t>
      </w:r>
      <w:r w:rsidRPr="0018618E">
        <w:rPr>
          <w:color w:val="000000"/>
        </w:rPr>
        <w:t>development team.</w:t>
      </w:r>
    </w:p>
    <w:p w:rsidR="00271E26" w:rsidRPr="00BA2D48" w:rsidRDefault="00BA2D48" w:rsidP="00A46F7B">
      <w:pPr>
        <w:pStyle w:val="a4"/>
        <w:numPr>
          <w:ilvl w:val="1"/>
          <w:numId w:val="2"/>
        </w:numPr>
        <w:rPr>
          <w:color w:val="000000"/>
        </w:rPr>
      </w:pPr>
      <w:r>
        <w:rPr>
          <w:color w:val="000000"/>
        </w:rPr>
        <w:t>2004</w:t>
      </w:r>
      <w:r>
        <w:rPr>
          <w:color w:val="000000"/>
        </w:rPr>
        <w:tab/>
      </w:r>
      <w:r w:rsidR="00271E26" w:rsidRPr="00BA2D48">
        <w:rPr>
          <w:color w:val="000000"/>
        </w:rPr>
        <w:t>Technical paper "JINI and Java</w:t>
      </w:r>
      <w:r w:rsidR="00271E26" w:rsidRPr="00BA2D48">
        <w:rPr>
          <w:rFonts w:hint="eastAsia"/>
          <w:color w:val="000000"/>
        </w:rPr>
        <w:t xml:space="preserve"> </w:t>
      </w:r>
      <w:r w:rsidR="00271E26" w:rsidRPr="00BA2D48">
        <w:rPr>
          <w:color w:val="000000"/>
        </w:rPr>
        <w:t>Space</w:t>
      </w:r>
      <w:r>
        <w:rPr>
          <w:color w:val="000000"/>
        </w:rPr>
        <w:t>s</w:t>
      </w:r>
      <w:r w:rsidR="00271E26" w:rsidRPr="00BA2D48">
        <w:rPr>
          <w:color w:val="000000"/>
        </w:rPr>
        <w:t xml:space="preserve"> based LAN messaging system" published in the </w:t>
      </w:r>
      <w:r w:rsidR="008D5391">
        <w:rPr>
          <w:color w:val="000000"/>
        </w:rPr>
        <w:t>7th</w:t>
      </w:r>
      <w:r w:rsidR="00271E26" w:rsidRPr="00BA2D48">
        <w:rPr>
          <w:color w:val="000000"/>
        </w:rPr>
        <w:t xml:space="preserve"> annual "National Java Conference"</w:t>
      </w:r>
      <w:r>
        <w:rPr>
          <w:rFonts w:hint="eastAsia"/>
          <w:color w:val="000000"/>
        </w:rPr>
        <w:t xml:space="preserve"> </w:t>
      </w:r>
      <w:r w:rsidR="00271E26" w:rsidRPr="00BA2D48">
        <w:rPr>
          <w:color w:val="000000"/>
        </w:rPr>
        <w:t>by Sun Microsystems.</w:t>
      </w:r>
    </w:p>
    <w:p w:rsidR="00271E26" w:rsidRPr="007D639D" w:rsidRDefault="00BA2D48" w:rsidP="00A46F7B">
      <w:pPr>
        <w:pStyle w:val="a4"/>
        <w:numPr>
          <w:ilvl w:val="1"/>
          <w:numId w:val="2"/>
        </w:numPr>
        <w:rPr>
          <w:color w:val="000000"/>
        </w:rPr>
      </w:pPr>
      <w:r>
        <w:rPr>
          <w:color w:val="000000"/>
        </w:rPr>
        <w:t>2004</w:t>
      </w:r>
      <w:r>
        <w:rPr>
          <w:color w:val="000000"/>
        </w:rPr>
        <w:tab/>
      </w:r>
      <w:r w:rsidRPr="0018618E">
        <w:rPr>
          <w:color w:val="000000"/>
        </w:rPr>
        <w:t xml:space="preserve">Received </w:t>
      </w:r>
      <w:r>
        <w:rPr>
          <w:color w:val="000000"/>
        </w:rPr>
        <w:t>2</w:t>
      </w:r>
      <w:r w:rsidRPr="00BA2D48">
        <w:rPr>
          <w:color w:val="000000"/>
        </w:rPr>
        <w:t>nd</w:t>
      </w:r>
      <w:r>
        <w:rPr>
          <w:color w:val="000000"/>
        </w:rPr>
        <w:t xml:space="preserve"> </w:t>
      </w:r>
      <w:r w:rsidR="00271E26" w:rsidRPr="00BA2D48">
        <w:rPr>
          <w:color w:val="000000"/>
        </w:rPr>
        <w:t xml:space="preserve">prize </w:t>
      </w:r>
      <w:r w:rsidR="00271E26" w:rsidRPr="00BA2D48">
        <w:rPr>
          <w:rFonts w:hint="eastAsia"/>
          <w:color w:val="000000"/>
        </w:rPr>
        <w:t>in</w:t>
      </w:r>
      <w:r w:rsidR="00271E26" w:rsidRPr="00BA2D48">
        <w:rPr>
          <w:color w:val="000000"/>
        </w:rPr>
        <w:t xml:space="preserve"> "BITI Students' S</w:t>
      </w:r>
      <w:r>
        <w:rPr>
          <w:color w:val="000000"/>
        </w:rPr>
        <w:t xml:space="preserve">cience and Technology Festival" with my “JINI and Java Mail based </w:t>
      </w:r>
      <w:r w:rsidRPr="00BA2D48">
        <w:rPr>
          <w:color w:val="000000"/>
        </w:rPr>
        <w:t>messaging system</w:t>
      </w:r>
      <w:r>
        <w:rPr>
          <w:color w:val="000000"/>
        </w:rPr>
        <w:t>”.</w:t>
      </w:r>
    </w:p>
    <w:p w:rsidR="00271E26" w:rsidRPr="00A46F7B" w:rsidRDefault="007D639D" w:rsidP="00A46F7B">
      <w:pPr>
        <w:pStyle w:val="a4"/>
        <w:numPr>
          <w:ilvl w:val="1"/>
          <w:numId w:val="2"/>
        </w:numPr>
        <w:rPr>
          <w:color w:val="000000"/>
        </w:rPr>
      </w:pPr>
      <w:r>
        <w:rPr>
          <w:color w:val="000000"/>
        </w:rPr>
        <w:t>2004</w:t>
      </w:r>
      <w:r w:rsidR="00271E26" w:rsidRPr="007D639D">
        <w:rPr>
          <w:color w:val="000000"/>
        </w:rPr>
        <w:t xml:space="preserve"> </w:t>
      </w:r>
      <w:r>
        <w:rPr>
          <w:color w:val="000000"/>
        </w:rPr>
        <w:tab/>
      </w:r>
      <w:r w:rsidRPr="0018618E">
        <w:rPr>
          <w:color w:val="000000"/>
        </w:rPr>
        <w:t xml:space="preserve">Received </w:t>
      </w:r>
      <w:r w:rsidR="00271E26" w:rsidRPr="007D639D">
        <w:rPr>
          <w:color w:val="000000"/>
        </w:rPr>
        <w:t xml:space="preserve">the "&lt;China Computer World&gt; Magazine Scholarship", </w:t>
      </w:r>
      <w:r>
        <w:rPr>
          <w:color w:val="000000"/>
        </w:rPr>
        <w:t>which was</w:t>
      </w:r>
      <w:r w:rsidR="00271E26" w:rsidRPr="007D639D">
        <w:rPr>
          <w:color w:val="000000"/>
        </w:rPr>
        <w:t xml:space="preserve"> only</w:t>
      </w:r>
      <w:r w:rsidR="00271E26" w:rsidRPr="007D639D">
        <w:rPr>
          <w:rFonts w:hint="eastAsia"/>
          <w:color w:val="000000"/>
        </w:rPr>
        <w:t xml:space="preserve"> </w:t>
      </w:r>
      <w:r w:rsidR="00271E26" w:rsidRPr="007D639D">
        <w:rPr>
          <w:color w:val="000000"/>
        </w:rPr>
        <w:t xml:space="preserve">for some </w:t>
      </w:r>
      <w:r>
        <w:rPr>
          <w:color w:val="000000"/>
        </w:rPr>
        <w:t xml:space="preserve">selected colleges </w:t>
      </w:r>
      <w:r w:rsidR="00271E26" w:rsidRPr="007D639D">
        <w:rPr>
          <w:color w:val="000000"/>
        </w:rPr>
        <w:t xml:space="preserve">and two </w:t>
      </w:r>
      <w:r>
        <w:rPr>
          <w:color w:val="000000"/>
        </w:rPr>
        <w:t xml:space="preserve">candidates </w:t>
      </w:r>
      <w:r w:rsidR="00271E26" w:rsidRPr="007D639D">
        <w:rPr>
          <w:color w:val="000000"/>
        </w:rPr>
        <w:t>per college every year.</w:t>
      </w:r>
    </w:p>
    <w:p w:rsidR="00B15E74" w:rsidRDefault="00A46F7B" w:rsidP="00B15E74">
      <w:pPr>
        <w:pStyle w:val="a4"/>
        <w:numPr>
          <w:ilvl w:val="1"/>
          <w:numId w:val="2"/>
        </w:numPr>
        <w:rPr>
          <w:color w:val="000000"/>
        </w:rPr>
      </w:pPr>
      <w:r>
        <w:rPr>
          <w:color w:val="000000"/>
        </w:rPr>
        <w:t xml:space="preserve">2001~2005 </w:t>
      </w:r>
      <w:r w:rsidRPr="0018618E">
        <w:rPr>
          <w:color w:val="000000"/>
        </w:rPr>
        <w:t xml:space="preserve">Received </w:t>
      </w:r>
      <w:r>
        <w:rPr>
          <w:color w:val="000000"/>
        </w:rPr>
        <w:t>"Outstanding Student Scholarship</w:t>
      </w:r>
      <w:r w:rsidR="00271E26" w:rsidRPr="00A46F7B">
        <w:rPr>
          <w:color w:val="000000"/>
        </w:rPr>
        <w:t>" each semester,</w:t>
      </w:r>
      <w:r w:rsidR="00271E26" w:rsidRPr="00A46F7B">
        <w:rPr>
          <w:rFonts w:hint="eastAsia"/>
          <w:color w:val="000000"/>
        </w:rPr>
        <w:t xml:space="preserve"> </w:t>
      </w:r>
      <w:r w:rsidR="00271E26" w:rsidRPr="00A46F7B">
        <w:rPr>
          <w:color w:val="000000"/>
        </w:rPr>
        <w:t>twice for 1st prize, twice for 2nd prize,</w:t>
      </w:r>
      <w:r w:rsidR="00271E26" w:rsidRPr="00A46F7B">
        <w:rPr>
          <w:rFonts w:hint="eastAsia"/>
          <w:color w:val="000000"/>
        </w:rPr>
        <w:t xml:space="preserve"> </w:t>
      </w:r>
      <w:r w:rsidR="00271E26" w:rsidRPr="00A46F7B">
        <w:rPr>
          <w:color w:val="000000"/>
        </w:rPr>
        <w:t>and 3 times for 3rd prize.</w:t>
      </w:r>
    </w:p>
    <w:p w:rsidR="00B15E74" w:rsidRPr="00B15E74" w:rsidRDefault="00B15E74" w:rsidP="00F31635">
      <w:pPr>
        <w:pStyle w:val="a4"/>
        <w:ind w:left="0"/>
        <w:rPr>
          <w:color w:val="000000"/>
        </w:rPr>
      </w:pPr>
    </w:p>
    <w:p w:rsidR="002E6188" w:rsidRPr="00F31635" w:rsidRDefault="00252C57" w:rsidP="002E6188">
      <w:pPr>
        <w:pStyle w:val="a4"/>
        <w:numPr>
          <w:ilvl w:val="0"/>
          <w:numId w:val="2"/>
        </w:numPr>
        <w:rPr>
          <w:b/>
        </w:rPr>
      </w:pPr>
      <w:r w:rsidRPr="00EE3E42">
        <w:rPr>
          <w:b/>
        </w:rPr>
        <w:t xml:space="preserve">Awards </w:t>
      </w:r>
      <w:r w:rsidR="002E6188" w:rsidRPr="00EE3E42">
        <w:rPr>
          <w:b/>
          <w:color w:val="000000"/>
        </w:rPr>
        <w:t xml:space="preserve">Received During </w:t>
      </w:r>
      <w:r w:rsidR="00D93241">
        <w:rPr>
          <w:b/>
          <w:color w:val="000000"/>
        </w:rPr>
        <w:t>Career</w:t>
      </w:r>
    </w:p>
    <w:p w:rsidR="00F31635" w:rsidRPr="00EE3E42" w:rsidRDefault="00F31635" w:rsidP="00F31635">
      <w:pPr>
        <w:pStyle w:val="a4"/>
        <w:ind w:left="0"/>
        <w:rPr>
          <w:b/>
        </w:rPr>
      </w:pPr>
    </w:p>
    <w:p w:rsidR="008E53D7" w:rsidRDefault="008E53D7" w:rsidP="002E6188">
      <w:pPr>
        <w:pStyle w:val="a4"/>
        <w:numPr>
          <w:ilvl w:val="1"/>
          <w:numId w:val="2"/>
        </w:numPr>
        <w:rPr>
          <w:color w:val="000000"/>
        </w:rPr>
      </w:pPr>
      <w:r>
        <w:rPr>
          <w:rFonts w:hint="eastAsia"/>
          <w:color w:val="000000"/>
        </w:rPr>
        <w:t>2009</w:t>
      </w:r>
      <w:r>
        <w:rPr>
          <w:rFonts w:hint="eastAsia"/>
          <w:color w:val="000000"/>
        </w:rPr>
        <w:tab/>
      </w:r>
      <w:r w:rsidR="002404E0">
        <w:rPr>
          <w:color w:val="000000"/>
        </w:rPr>
        <w:t>Promoted</w:t>
      </w:r>
      <w:r>
        <w:rPr>
          <w:color w:val="000000"/>
        </w:rPr>
        <w:t xml:space="preserve"> to be Senior Engineer from Engineer</w:t>
      </w:r>
      <w:r w:rsidR="00152BD9">
        <w:rPr>
          <w:color w:val="000000"/>
        </w:rPr>
        <w:t xml:space="preserve"> at </w:t>
      </w:r>
      <w:r w:rsidR="00152BD9" w:rsidRPr="002E6188">
        <w:t>Wind River Systems</w:t>
      </w:r>
      <w:r>
        <w:rPr>
          <w:color w:val="000000"/>
        </w:rPr>
        <w:t>.</w:t>
      </w:r>
      <w:r>
        <w:rPr>
          <w:rFonts w:hint="eastAsia"/>
          <w:color w:val="000000"/>
        </w:rPr>
        <w:t xml:space="preserve"> </w:t>
      </w:r>
    </w:p>
    <w:p w:rsidR="008E53D7" w:rsidRPr="008E53D7" w:rsidRDefault="008E53D7" w:rsidP="008E53D7">
      <w:pPr>
        <w:pStyle w:val="a4"/>
        <w:numPr>
          <w:ilvl w:val="1"/>
          <w:numId w:val="2"/>
        </w:numPr>
        <w:rPr>
          <w:color w:val="000000"/>
        </w:rPr>
      </w:pPr>
      <w:r>
        <w:rPr>
          <w:rFonts w:hint="eastAsia"/>
          <w:color w:val="000000"/>
        </w:rPr>
        <w:t>2010</w:t>
      </w:r>
      <w:r>
        <w:rPr>
          <w:rFonts w:hint="eastAsia"/>
          <w:color w:val="000000"/>
        </w:rPr>
        <w:tab/>
      </w:r>
      <w:r w:rsidR="002404E0">
        <w:rPr>
          <w:color w:val="000000"/>
        </w:rPr>
        <w:t xml:space="preserve">Promoted </w:t>
      </w:r>
      <w:r>
        <w:rPr>
          <w:color w:val="000000"/>
        </w:rPr>
        <w:t>to be Member of Technical Stuff from Senior Engineer</w:t>
      </w:r>
      <w:r w:rsidR="00152BD9">
        <w:rPr>
          <w:color w:val="000000"/>
        </w:rPr>
        <w:t xml:space="preserve"> at </w:t>
      </w:r>
      <w:r w:rsidR="00152BD9" w:rsidRPr="002E6188">
        <w:t>Wind River Systems</w:t>
      </w:r>
      <w:r>
        <w:rPr>
          <w:color w:val="000000"/>
        </w:rPr>
        <w:t>.</w:t>
      </w:r>
      <w:r>
        <w:rPr>
          <w:rFonts w:hint="eastAsia"/>
          <w:color w:val="000000"/>
        </w:rPr>
        <w:t xml:space="preserve"> </w:t>
      </w:r>
    </w:p>
    <w:p w:rsidR="00271E26" w:rsidRPr="002E6188" w:rsidRDefault="002E6188" w:rsidP="002E6188">
      <w:pPr>
        <w:pStyle w:val="a4"/>
        <w:numPr>
          <w:ilvl w:val="1"/>
          <w:numId w:val="2"/>
        </w:numPr>
        <w:rPr>
          <w:color w:val="000000"/>
        </w:rPr>
      </w:pPr>
      <w:r>
        <w:rPr>
          <w:rFonts w:hint="eastAsia"/>
          <w:color w:val="000000"/>
        </w:rPr>
        <w:t>2010</w:t>
      </w:r>
      <w:r>
        <w:rPr>
          <w:rFonts w:hint="eastAsia"/>
          <w:color w:val="000000"/>
        </w:rPr>
        <w:tab/>
      </w:r>
      <w:r w:rsidRPr="0018618E">
        <w:rPr>
          <w:color w:val="000000"/>
        </w:rPr>
        <w:t>Received</w:t>
      </w:r>
      <w:r>
        <w:rPr>
          <w:color w:val="000000"/>
        </w:rPr>
        <w:t xml:space="preserve"> “</w:t>
      </w:r>
      <w:r w:rsidR="008D5391">
        <w:rPr>
          <w:rFonts w:ascii="Verdana" w:hAnsi="Verdana"/>
          <w:color w:val="000000"/>
          <w:sz w:val="18"/>
          <w:szCs w:val="18"/>
          <w:shd w:val="clear" w:color="auto" w:fill="FFFFFF"/>
        </w:rPr>
        <w:t xml:space="preserve">Business Focused and Customer Driven </w:t>
      </w:r>
      <w:r w:rsidR="008D5391">
        <w:rPr>
          <w:color w:val="000000"/>
        </w:rPr>
        <w:t>Award</w:t>
      </w:r>
      <w:r>
        <w:rPr>
          <w:color w:val="000000"/>
        </w:rPr>
        <w:t xml:space="preserve">” at </w:t>
      </w:r>
      <w:r w:rsidRPr="002E6188">
        <w:t>Wind River Systems</w:t>
      </w:r>
      <w:r>
        <w:t xml:space="preserve"> due to my contribution to various customer support efforts.</w:t>
      </w:r>
    </w:p>
    <w:p w:rsidR="002E6188" w:rsidRPr="002E6188" w:rsidRDefault="002E6188" w:rsidP="002E6188">
      <w:pPr>
        <w:pStyle w:val="a4"/>
        <w:numPr>
          <w:ilvl w:val="1"/>
          <w:numId w:val="2"/>
        </w:numPr>
        <w:rPr>
          <w:color w:val="000000"/>
        </w:rPr>
      </w:pPr>
      <w:r>
        <w:rPr>
          <w:rFonts w:hint="eastAsia"/>
          <w:color w:val="000000"/>
        </w:rPr>
        <w:t>2013</w:t>
      </w:r>
      <w:r>
        <w:rPr>
          <w:rFonts w:hint="eastAsia"/>
          <w:color w:val="000000"/>
        </w:rPr>
        <w:tab/>
      </w:r>
      <w:r w:rsidRPr="0018618E">
        <w:rPr>
          <w:color w:val="000000"/>
        </w:rPr>
        <w:t>Received</w:t>
      </w:r>
      <w:r>
        <w:rPr>
          <w:color w:val="000000"/>
        </w:rPr>
        <w:t xml:space="preserve"> “Optimistic, Upbeat, and Passionate Award” at </w:t>
      </w:r>
      <w:r w:rsidRPr="002E6188">
        <w:t>Wind River Systems</w:t>
      </w:r>
      <w:r>
        <w:t xml:space="preserve"> due to my contribution to</w:t>
      </w:r>
      <w:r w:rsidR="00252C57">
        <w:t xml:space="preserve"> a high value customer support effort</w:t>
      </w:r>
      <w:r>
        <w:t>.</w:t>
      </w:r>
    </w:p>
    <w:p w:rsidR="00271E26" w:rsidRDefault="001878B7" w:rsidP="001878B7">
      <w:pPr>
        <w:pStyle w:val="1"/>
      </w:pPr>
      <w:r w:rsidRPr="001878B7">
        <w:t>PROFESSIONAL HISTORY</w:t>
      </w:r>
      <w:r w:rsidRPr="001878B7">
        <w:cr/>
      </w:r>
    </w:p>
    <w:p w:rsidR="009B409D" w:rsidRPr="009B409D" w:rsidRDefault="00433D4A" w:rsidP="00433D4A">
      <w:pPr>
        <w:pStyle w:val="a4"/>
        <w:numPr>
          <w:ilvl w:val="0"/>
          <w:numId w:val="3"/>
        </w:numPr>
        <w:rPr>
          <w:b/>
          <w:color w:val="000000"/>
        </w:rPr>
      </w:pPr>
      <w:r w:rsidRPr="00433D4A">
        <w:rPr>
          <w:rFonts w:hint="eastAsia"/>
          <w:b/>
          <w:color w:val="000000"/>
        </w:rPr>
        <w:t>201</w:t>
      </w:r>
      <w:r w:rsidR="006278CE">
        <w:rPr>
          <w:b/>
          <w:color w:val="000000"/>
        </w:rPr>
        <w:t>1.01</w:t>
      </w:r>
      <w:r w:rsidR="006278CE">
        <w:rPr>
          <w:rFonts w:hint="eastAsia"/>
          <w:b/>
          <w:color w:val="000000"/>
        </w:rPr>
        <w:t>-</w:t>
      </w:r>
      <w:r w:rsidR="006278CE">
        <w:rPr>
          <w:b/>
          <w:color w:val="000000"/>
        </w:rPr>
        <w:t>current</w:t>
      </w:r>
      <w:r w:rsidRPr="00433D4A">
        <w:rPr>
          <w:rFonts w:hint="eastAsia"/>
          <w:b/>
          <w:color w:val="000000"/>
        </w:rPr>
        <w:t xml:space="preserve">, </w:t>
      </w:r>
      <w:r w:rsidR="00071516" w:rsidRPr="00433D4A">
        <w:rPr>
          <w:b/>
          <w:color w:val="000000"/>
        </w:rPr>
        <w:t>Member of Technical Stuff</w:t>
      </w:r>
      <w:r w:rsidR="00071516">
        <w:rPr>
          <w:b/>
          <w:color w:val="000000"/>
        </w:rPr>
        <w:t xml:space="preserve">, </w:t>
      </w:r>
      <w:r w:rsidRPr="00433D4A">
        <w:rPr>
          <w:b/>
          <w:color w:val="000000"/>
        </w:rPr>
        <w:t xml:space="preserve">China Development Center of </w:t>
      </w:r>
      <w:r w:rsidR="00974474">
        <w:rPr>
          <w:rFonts w:hint="eastAsia"/>
          <w:b/>
          <w:color w:val="000000"/>
        </w:rPr>
        <w:t>Wind River Systems</w:t>
      </w:r>
    </w:p>
    <w:p w:rsidR="009B409D" w:rsidRPr="009B409D" w:rsidRDefault="009B409D" w:rsidP="00433D4A">
      <w:r w:rsidRPr="00E2205D">
        <w:t xml:space="preserve">Due to my outstanding </w:t>
      </w:r>
      <w:r w:rsidR="008813FF">
        <w:t>performance</w:t>
      </w:r>
      <w:r w:rsidRPr="00E2205D">
        <w:t xml:space="preserve"> to the USB product line, I was promoted to be </w:t>
      </w:r>
      <w:r w:rsidR="008813FF">
        <w:rPr>
          <w:color w:val="000000"/>
        </w:rPr>
        <w:t xml:space="preserve">Member of Technical Stuff </w:t>
      </w:r>
      <w:r w:rsidR="008813FF">
        <w:t xml:space="preserve">in </w:t>
      </w:r>
      <w:r w:rsidR="008813FF" w:rsidRPr="008813FF">
        <w:t xml:space="preserve">December </w:t>
      </w:r>
      <w:r w:rsidR="008813FF">
        <w:t>2010</w:t>
      </w:r>
      <w:r w:rsidRPr="00E2205D">
        <w:t xml:space="preserve">, 1.5 years after working </w:t>
      </w:r>
      <w:r w:rsidR="005B687C">
        <w:t xml:space="preserve">as </w:t>
      </w:r>
      <w:r w:rsidR="005B687C" w:rsidRPr="00E2205D">
        <w:t xml:space="preserve">Senior Engineer </w:t>
      </w:r>
      <w:r w:rsidR="003215C3">
        <w:t xml:space="preserve">with Wind River Systems. Beyond working as </w:t>
      </w:r>
      <w:r w:rsidRPr="00E2205D">
        <w:t xml:space="preserve">the </w:t>
      </w:r>
      <w:r w:rsidR="003215C3">
        <w:t xml:space="preserve">technical lead in the USB team for product maintenance and feature enhancements, I expanded my career path to work as a “full stack developer” in the field of System </w:t>
      </w:r>
      <w:r w:rsidR="00263ED3">
        <w:t>Software</w:t>
      </w:r>
      <w:r w:rsidRPr="00E2205D">
        <w:t xml:space="preserve">. </w:t>
      </w:r>
      <w:r w:rsidR="003215C3">
        <w:t xml:space="preserve">In this role, </w:t>
      </w:r>
      <w:r w:rsidRPr="00E2205D">
        <w:t>I was responsible for designing and implementing big new features that satisfy customer requirements.</w:t>
      </w:r>
      <w:r w:rsidR="009E264E">
        <w:t xml:space="preserve"> The following are some new features I have created </w:t>
      </w:r>
      <w:r w:rsidR="00264AE5">
        <w:t xml:space="preserve">or been working on </w:t>
      </w:r>
      <w:r w:rsidR="009E264E">
        <w:t>for VxWorks.</w:t>
      </w:r>
      <w:r w:rsidRPr="00E2205D">
        <w:t xml:space="preserve"> </w:t>
      </w:r>
    </w:p>
    <w:p w:rsidR="00302A96" w:rsidRDefault="00302A96" w:rsidP="00731931">
      <w:pPr>
        <w:pStyle w:val="a4"/>
        <w:numPr>
          <w:ilvl w:val="1"/>
          <w:numId w:val="3"/>
        </w:numPr>
        <w:rPr>
          <w:color w:val="000000"/>
        </w:rPr>
      </w:pPr>
      <w:r w:rsidRPr="00302A96">
        <w:rPr>
          <w:b/>
          <w:color w:val="000000"/>
        </w:rPr>
        <w:t>Fully Featured USB 3.0 Stack</w:t>
      </w:r>
      <w:r w:rsidRPr="00302A96">
        <w:rPr>
          <w:color w:val="000000"/>
        </w:rPr>
        <w:t xml:space="preserve">: </w:t>
      </w:r>
      <w:r w:rsidR="00D97BD5" w:rsidRPr="00302A96">
        <w:rPr>
          <w:color w:val="000000"/>
        </w:rPr>
        <w:t xml:space="preserve">As USB 3.0 has becoming mass production delivery on most new platforms, supporting USB 3.0 on VxWorks became an important requirement. I took the responsibility to design and implement a new USB 3.0 stack, which included the following features: 1) A set of new backward compatible USBD APIs to support USB 3.0 </w:t>
      </w:r>
      <w:bookmarkStart w:id="1" w:name="OLE_LINK1"/>
      <w:bookmarkStart w:id="2" w:name="OLE_LINK2"/>
      <w:r w:rsidR="00D97BD5">
        <w:rPr>
          <w:rFonts w:hint="eastAsia"/>
        </w:rPr>
        <w:t>Dual Bus</w:t>
      </w:r>
      <w:bookmarkEnd w:id="1"/>
      <w:bookmarkEnd w:id="2"/>
      <w:r w:rsidR="00D97BD5">
        <w:rPr>
          <w:rFonts w:hint="eastAsia"/>
        </w:rPr>
        <w:t xml:space="preserve"> A</w:t>
      </w:r>
      <w:r w:rsidR="00D97BD5">
        <w:t>rchitecture</w:t>
      </w:r>
      <w:r w:rsidR="00392592">
        <w:t>;</w:t>
      </w:r>
      <w:r w:rsidR="00D97BD5">
        <w:t xml:space="preserve"> 2) A new USB 3.0 host controller driver (xHCD) supporting all major features of xHCI specification, tested with all available xHCI controller chips at the time</w:t>
      </w:r>
      <w:r w:rsidR="00392592">
        <w:t>;</w:t>
      </w:r>
      <w:r w:rsidR="00D97BD5">
        <w:t xml:space="preserve"> 3) A set of APIs supporting </w:t>
      </w:r>
      <w:r w:rsidR="00D97BD5">
        <w:rPr>
          <w:rFonts w:hint="eastAsia"/>
        </w:rPr>
        <w:t xml:space="preserve">USB 3.0 </w:t>
      </w:r>
      <w:r w:rsidR="00392592">
        <w:t xml:space="preserve">new capabilities (e.g, </w:t>
      </w:r>
      <w:r w:rsidR="00D97BD5">
        <w:rPr>
          <w:rFonts w:hint="eastAsia"/>
        </w:rPr>
        <w:t>Bulk Streams</w:t>
      </w:r>
      <w:r w:rsidR="00392592">
        <w:t>);</w:t>
      </w:r>
      <w:r w:rsidR="00D97BD5">
        <w:t xml:space="preserve"> 4) An enhanced USB Mass Storage Class driver supporting UAS/UASP with </w:t>
      </w:r>
      <w:r w:rsidR="00D97BD5">
        <w:rPr>
          <w:rFonts w:hint="eastAsia"/>
        </w:rPr>
        <w:t>USB 3.0 Bulk Streams</w:t>
      </w:r>
      <w:r w:rsidR="00392592">
        <w:t xml:space="preserve"> (a new supporting module based on the GEN2 MSC class driver created in 2008)</w:t>
      </w:r>
      <w:r w:rsidR="00D97BD5">
        <w:t xml:space="preserve">. The USB 3.0 stack has been delivered as a fully supported Wind River product. The raw performance was tested to be outperforming other mainstream Operating Systems. In doing this work, I also </w:t>
      </w:r>
      <w:r w:rsidR="00D97BD5" w:rsidRPr="00302A96">
        <w:rPr>
          <w:color w:val="000000"/>
        </w:rPr>
        <w:t xml:space="preserve">participated in discussions with NA team and made key idea contribution for improving the </w:t>
      </w:r>
      <w:r w:rsidR="003076B7">
        <w:rPr>
          <w:color w:val="000000"/>
        </w:rPr>
        <w:t xml:space="preserve">PCI/PCIe </w:t>
      </w:r>
      <w:r w:rsidR="00D97BD5" w:rsidRPr="00302A96">
        <w:rPr>
          <w:rFonts w:hint="eastAsia"/>
          <w:color w:val="000000"/>
        </w:rPr>
        <w:t>MSI</w:t>
      </w:r>
      <w:r w:rsidR="00D97BD5" w:rsidRPr="00302A96">
        <w:rPr>
          <w:color w:val="000000"/>
        </w:rPr>
        <w:t>/MSIx support mechanism in VxWorks.</w:t>
      </w:r>
    </w:p>
    <w:p w:rsidR="002D5086" w:rsidRPr="003076B7" w:rsidRDefault="002D5086" w:rsidP="002D5086">
      <w:pPr>
        <w:pStyle w:val="a4"/>
        <w:ind w:left="420"/>
        <w:rPr>
          <w:color w:val="000000"/>
        </w:rPr>
      </w:pPr>
    </w:p>
    <w:p w:rsidR="00302A96" w:rsidRPr="002D5086" w:rsidRDefault="00302A96" w:rsidP="00731931">
      <w:pPr>
        <w:pStyle w:val="a4"/>
        <w:numPr>
          <w:ilvl w:val="1"/>
          <w:numId w:val="3"/>
        </w:numPr>
        <w:rPr>
          <w:color w:val="000000"/>
        </w:rPr>
      </w:pPr>
      <w:r w:rsidRPr="00302A96">
        <w:rPr>
          <w:b/>
          <w:color w:val="000000"/>
        </w:rPr>
        <w:t>Pluggable I/O Scheduler Framework</w:t>
      </w:r>
      <w:r>
        <w:rPr>
          <w:color w:val="000000"/>
        </w:rPr>
        <w:t xml:space="preserve">: </w:t>
      </w:r>
      <w:r w:rsidR="00071516" w:rsidRPr="00302A96">
        <w:rPr>
          <w:rFonts w:hint="eastAsia"/>
          <w:color w:val="000000"/>
        </w:rPr>
        <w:t xml:space="preserve">There </w:t>
      </w:r>
      <w:r w:rsidR="00071516" w:rsidRPr="00302A96">
        <w:rPr>
          <w:color w:val="000000"/>
        </w:rPr>
        <w:t>is</w:t>
      </w:r>
      <w:r w:rsidR="00071516" w:rsidRPr="00302A96">
        <w:rPr>
          <w:rFonts w:hint="eastAsia"/>
          <w:color w:val="000000"/>
        </w:rPr>
        <w:t xml:space="preserve"> a thin layer called XBD</w:t>
      </w:r>
      <w:r w:rsidR="00071516" w:rsidRPr="00302A96">
        <w:rPr>
          <w:color w:val="000000"/>
        </w:rPr>
        <w:t xml:space="preserve"> (Extended Block Device) layer sitting between </w:t>
      </w:r>
      <w:r w:rsidR="00071516" w:rsidRPr="00302A96">
        <w:rPr>
          <w:rFonts w:hint="eastAsia"/>
          <w:color w:val="000000"/>
        </w:rPr>
        <w:t>VxWorks filesystem</w:t>
      </w:r>
      <w:r w:rsidR="0030363B">
        <w:rPr>
          <w:color w:val="000000"/>
        </w:rPr>
        <w:t>s</w:t>
      </w:r>
      <w:r w:rsidR="00071516" w:rsidRPr="00302A96">
        <w:rPr>
          <w:color w:val="000000"/>
        </w:rPr>
        <w:t xml:space="preserve"> and low level block device drivers, however it was only a “glue and pass-through” layer in that there was no bio scheduling performed. This was one significant limitation for </w:t>
      </w:r>
      <w:r w:rsidR="00071516" w:rsidRPr="00302A96">
        <w:rPr>
          <w:rFonts w:hint="eastAsia"/>
          <w:color w:val="000000"/>
        </w:rPr>
        <w:t>VxWorks filesystem</w:t>
      </w:r>
      <w:r w:rsidR="0030363B">
        <w:rPr>
          <w:color w:val="000000"/>
        </w:rPr>
        <w:t>s</w:t>
      </w:r>
      <w:r w:rsidR="00071516" w:rsidRPr="00302A96">
        <w:rPr>
          <w:color w:val="000000"/>
        </w:rPr>
        <w:t xml:space="preserve"> found during working with SATA and USB 3.0 UAS/UASP drivers, where TCQ/NCQ/USB 3.0 Bulk Strea</w:t>
      </w:r>
      <w:r w:rsidR="0030363B">
        <w:rPr>
          <w:color w:val="000000"/>
        </w:rPr>
        <w:t>ms and scatter-gather capabilities</w:t>
      </w:r>
      <w:r w:rsidR="00071516" w:rsidRPr="00302A96">
        <w:rPr>
          <w:color w:val="000000"/>
        </w:rPr>
        <w:t xml:space="preserve"> of the underlying hardware can be utilized to enhance the performance. To address this and other limitations for </w:t>
      </w:r>
      <w:r w:rsidR="00071516" w:rsidRPr="00302A96">
        <w:rPr>
          <w:rFonts w:hint="eastAsia"/>
          <w:color w:val="000000"/>
        </w:rPr>
        <w:t>VxWorks filesystem</w:t>
      </w:r>
      <w:r w:rsidR="0030363B">
        <w:rPr>
          <w:color w:val="000000"/>
        </w:rPr>
        <w:t>s</w:t>
      </w:r>
      <w:r w:rsidR="00071516" w:rsidRPr="00302A96">
        <w:rPr>
          <w:color w:val="000000"/>
        </w:rPr>
        <w:t>, I took the responsibility to design and implement a Pluggable I/O scheduler Framework, which had the following features: 1) Pluggable and modular design that can be included/excluded as needed; 2) Core I/O Scheduler Framework supporting</w:t>
      </w:r>
      <w:r w:rsidR="00E23A00">
        <w:rPr>
          <w:color w:val="000000"/>
        </w:rPr>
        <w:t xml:space="preserve"> bio reordering and merging; </w:t>
      </w:r>
      <w:r w:rsidR="00071516" w:rsidRPr="00302A96">
        <w:rPr>
          <w:color w:val="000000"/>
        </w:rPr>
        <w:t>3) Support several major schedule policies</w:t>
      </w:r>
      <w:r w:rsidR="00E23A00">
        <w:rPr>
          <w:color w:val="000000"/>
        </w:rPr>
        <w:t xml:space="preserve"> (such as NOOP, Deadline, SSD) </w:t>
      </w:r>
      <w:r w:rsidR="00071516" w:rsidRPr="00302A96">
        <w:rPr>
          <w:color w:val="000000"/>
        </w:rPr>
        <w:t>that can satisfy requirement</w:t>
      </w:r>
      <w:r w:rsidR="007B6591">
        <w:rPr>
          <w:color w:val="000000"/>
        </w:rPr>
        <w:t>s</w:t>
      </w:r>
      <w:r w:rsidR="00071516" w:rsidRPr="00302A96">
        <w:rPr>
          <w:color w:val="000000"/>
        </w:rPr>
        <w:t xml:space="preserve"> for different storage medi</w:t>
      </w:r>
      <w:r w:rsidR="007B6591">
        <w:rPr>
          <w:color w:val="000000"/>
        </w:rPr>
        <w:t>a (e.g, Magnetic Disk and SSD);</w:t>
      </w:r>
      <w:r w:rsidR="00071516" w:rsidRPr="00302A96">
        <w:rPr>
          <w:color w:val="000000"/>
        </w:rPr>
        <w:t xml:space="preserve"> 4) The design was a good exercise of delegation design pattern. </w:t>
      </w:r>
      <w:r w:rsidR="00071516">
        <w:t xml:space="preserve">The </w:t>
      </w:r>
      <w:r w:rsidR="00071516" w:rsidRPr="00302A96">
        <w:rPr>
          <w:color w:val="000000"/>
        </w:rPr>
        <w:t>Pluggable I/O Scheduler Framework</w:t>
      </w:r>
      <w:r w:rsidR="00071516">
        <w:t xml:space="preserve"> has been delivered as a fully supported Wind River product. The performance was tested to have greatly improved than previous VxWorks versions that had no such enhancements.</w:t>
      </w:r>
    </w:p>
    <w:p w:rsidR="002D5086" w:rsidRPr="00302A96" w:rsidRDefault="002D5086" w:rsidP="002D5086">
      <w:pPr>
        <w:pStyle w:val="a4"/>
        <w:ind w:left="420"/>
        <w:rPr>
          <w:color w:val="000000"/>
        </w:rPr>
      </w:pPr>
    </w:p>
    <w:p w:rsidR="00E80A37" w:rsidRDefault="00302A96" w:rsidP="00071516">
      <w:pPr>
        <w:pStyle w:val="a4"/>
        <w:numPr>
          <w:ilvl w:val="1"/>
          <w:numId w:val="3"/>
        </w:numPr>
        <w:rPr>
          <w:color w:val="000000"/>
        </w:rPr>
      </w:pPr>
      <w:r>
        <w:rPr>
          <w:b/>
          <w:color w:val="000000"/>
        </w:rPr>
        <w:t>Topology Aware Power Management Framework:</w:t>
      </w:r>
      <w:r>
        <w:rPr>
          <w:color w:val="000000"/>
        </w:rPr>
        <w:t xml:space="preserve"> </w:t>
      </w:r>
      <w:r w:rsidR="00C01861" w:rsidRPr="00302A96">
        <w:rPr>
          <w:rFonts w:hint="eastAsia"/>
          <w:color w:val="000000"/>
        </w:rPr>
        <w:t>Power Management</w:t>
      </w:r>
      <w:r w:rsidR="00C01861" w:rsidRPr="00302A96">
        <w:rPr>
          <w:color w:val="000000"/>
        </w:rPr>
        <w:t xml:space="preserve"> is a feature that is disregarded by most people but in fact it should be respected as a challengeable and valuable feature in almost all modern computer systems. Earlier versions of VxWorks offered some basic </w:t>
      </w:r>
      <w:r w:rsidR="00C01861" w:rsidRPr="00302A96">
        <w:rPr>
          <w:rFonts w:hint="eastAsia"/>
          <w:color w:val="000000"/>
        </w:rPr>
        <w:t>Power Management</w:t>
      </w:r>
      <w:r w:rsidR="00C01861" w:rsidRPr="00302A96">
        <w:rPr>
          <w:color w:val="000000"/>
        </w:rPr>
        <w:t xml:space="preserve"> features, but it does not address most recent advancements in this field. I took the responsibility to redesign and implement the VxWorks </w:t>
      </w:r>
      <w:r w:rsidR="00C01861" w:rsidRPr="00302A96">
        <w:rPr>
          <w:rFonts w:hint="eastAsia"/>
          <w:color w:val="000000"/>
        </w:rPr>
        <w:t>Power Management</w:t>
      </w:r>
      <w:r w:rsidR="00C01861" w:rsidRPr="00302A96">
        <w:rPr>
          <w:color w:val="000000"/>
        </w:rPr>
        <w:t xml:space="preserve"> </w:t>
      </w:r>
      <w:r w:rsidR="000F1058">
        <w:rPr>
          <w:color w:val="000000"/>
        </w:rPr>
        <w:t xml:space="preserve">Framework </w:t>
      </w:r>
      <w:r w:rsidR="00C01861" w:rsidRPr="00302A96">
        <w:rPr>
          <w:color w:val="000000"/>
        </w:rPr>
        <w:t>in a systematic approach. It supports the following features: 1) Runtime device power management subsystem, which puts idle devices into low power state automatically by an idle timeout mechanism; 2) Platform power resource management subsystems, including clock domain, voltage domain and power domain subsystems; 3) CPU DVFS domain and IDLE domain management subsystems; 4) CPU utilization measure</w:t>
      </w:r>
      <w:r w:rsidR="00887CAC">
        <w:rPr>
          <w:color w:val="000000"/>
        </w:rPr>
        <w:t>ment</w:t>
      </w:r>
      <w:r w:rsidR="00C01861" w:rsidRPr="00302A96">
        <w:rPr>
          <w:color w:val="000000"/>
        </w:rPr>
        <w:t xml:space="preserve"> subsystem</w:t>
      </w:r>
      <w:r w:rsidR="00AC2F90">
        <w:rPr>
          <w:color w:val="000000"/>
        </w:rPr>
        <w:t>;</w:t>
      </w:r>
      <w:r w:rsidR="00C01861" w:rsidRPr="00302A96">
        <w:rPr>
          <w:color w:val="000000"/>
        </w:rPr>
        <w:t xml:space="preserve"> 5) CPU tickless idle management</w:t>
      </w:r>
      <w:r w:rsidR="00AC2F90">
        <w:rPr>
          <w:color w:val="000000"/>
        </w:rPr>
        <w:t>;</w:t>
      </w:r>
      <w:r w:rsidR="00C01861" w:rsidRPr="00302A96">
        <w:rPr>
          <w:color w:val="000000"/>
        </w:rPr>
        <w:t xml:space="preserve"> 6) System power management subsystem</w:t>
      </w:r>
      <w:r w:rsidR="00AC2F90">
        <w:rPr>
          <w:color w:val="000000"/>
        </w:rPr>
        <w:t>;</w:t>
      </w:r>
      <w:r w:rsidR="00C01861" w:rsidRPr="00302A96">
        <w:rPr>
          <w:color w:val="000000"/>
        </w:rPr>
        <w:t xml:space="preserve"> 7) CPU topology reporting framework, supporting CPU topology hierarchy levels from NUMA node, CPU package, CPU cluster, CPU core, CPU thread</w:t>
      </w:r>
      <w:r w:rsidR="00AC2F90">
        <w:rPr>
          <w:color w:val="000000"/>
        </w:rPr>
        <w:t>;</w:t>
      </w:r>
      <w:r w:rsidR="00C01861" w:rsidRPr="00302A96">
        <w:rPr>
          <w:color w:val="000000"/>
        </w:rPr>
        <w:t xml:space="preserve"> 8) Power Aware SMP CPU task scheduler</w:t>
      </w:r>
      <w:r w:rsidR="00B90F0A">
        <w:rPr>
          <w:color w:val="000000"/>
        </w:rPr>
        <w:t>,</w:t>
      </w:r>
      <w:r w:rsidR="00C01861" w:rsidRPr="00302A96">
        <w:rPr>
          <w:color w:val="000000"/>
        </w:rPr>
        <w:t xml:space="preserve"> supporting power aware load balancing (considering both DVFS d</w:t>
      </w:r>
      <w:r w:rsidR="00B90F0A">
        <w:rPr>
          <w:color w:val="000000"/>
        </w:rPr>
        <w:t>omain and IDLE domain features)</w:t>
      </w:r>
      <w:r w:rsidR="00C01861" w:rsidRPr="00302A96">
        <w:rPr>
          <w:color w:val="000000"/>
        </w:rPr>
        <w:t xml:space="preserve"> and recent industry trend for performance asymmetric architectures (HMP) such as ARM big.LITTLE. This work has been delivered to an EAR customer based on i.MX6 platform, and it is actively processed under formal production procedures.   </w:t>
      </w:r>
    </w:p>
    <w:p w:rsidR="00E80A37" w:rsidRPr="000F1058" w:rsidRDefault="00E80A37" w:rsidP="00F31635">
      <w:pPr>
        <w:pStyle w:val="a4"/>
        <w:ind w:leftChars="185" w:left="407"/>
        <w:rPr>
          <w:color w:val="000000"/>
        </w:rPr>
      </w:pPr>
    </w:p>
    <w:p w:rsidR="00731931" w:rsidRPr="00E80A37" w:rsidRDefault="006F7D54" w:rsidP="00071516">
      <w:pPr>
        <w:pStyle w:val="a4"/>
        <w:numPr>
          <w:ilvl w:val="1"/>
          <w:numId w:val="3"/>
        </w:numPr>
        <w:rPr>
          <w:color w:val="000000"/>
        </w:rPr>
      </w:pPr>
      <w:r w:rsidRPr="006F7D54">
        <w:rPr>
          <w:b/>
          <w:color w:val="000000"/>
        </w:rPr>
        <w:t>Internet of Things Research</w:t>
      </w:r>
      <w:r w:rsidR="00263ED3">
        <w:rPr>
          <w:b/>
          <w:color w:val="000000"/>
        </w:rPr>
        <w:t xml:space="preserve"> on </w:t>
      </w:r>
      <w:r w:rsidR="00263ED3" w:rsidRPr="00885A78">
        <w:rPr>
          <w:b/>
          <w:color w:val="000000"/>
        </w:rPr>
        <w:t>Security</w:t>
      </w:r>
      <w:r>
        <w:rPr>
          <w:color w:val="000000"/>
        </w:rPr>
        <w:t xml:space="preserve">: </w:t>
      </w:r>
      <w:r w:rsidR="00D01287">
        <w:rPr>
          <w:color w:val="000000"/>
        </w:rPr>
        <w:t>Recently I am doing r</w:t>
      </w:r>
      <w:r w:rsidR="003625EF">
        <w:rPr>
          <w:color w:val="000000"/>
        </w:rPr>
        <w:t>esearch on Internet of Things</w:t>
      </w:r>
      <w:r w:rsidR="00731931" w:rsidRPr="00E80A37">
        <w:rPr>
          <w:color w:val="000000"/>
        </w:rPr>
        <w:t>.</w:t>
      </w:r>
      <w:r w:rsidR="007229D5">
        <w:rPr>
          <w:color w:val="000000"/>
        </w:rPr>
        <w:t xml:space="preserve"> The </w:t>
      </w:r>
      <w:r w:rsidR="004A6E61">
        <w:rPr>
          <w:color w:val="000000"/>
        </w:rPr>
        <w:t>current</w:t>
      </w:r>
      <w:r w:rsidR="001B20A8">
        <w:rPr>
          <w:color w:val="000000"/>
        </w:rPr>
        <w:t xml:space="preserve"> </w:t>
      </w:r>
      <w:r w:rsidR="003625EF">
        <w:rPr>
          <w:color w:val="000000"/>
        </w:rPr>
        <w:t>focus is</w:t>
      </w:r>
      <w:r w:rsidR="003625EF" w:rsidRPr="00E80A37">
        <w:rPr>
          <w:color w:val="000000"/>
        </w:rPr>
        <w:t xml:space="preserve"> on Operating System Security</w:t>
      </w:r>
      <w:r w:rsidR="003625EF">
        <w:rPr>
          <w:color w:val="000000"/>
        </w:rPr>
        <w:t>, with an intention</w:t>
      </w:r>
      <w:r w:rsidR="007229D5">
        <w:rPr>
          <w:color w:val="000000"/>
        </w:rPr>
        <w:t xml:space="preserve"> to bring in a </w:t>
      </w:r>
      <w:r w:rsidR="002C5922">
        <w:rPr>
          <w:color w:val="000000"/>
        </w:rPr>
        <w:t xml:space="preserve">flexible </w:t>
      </w:r>
      <w:r w:rsidR="007229D5">
        <w:rPr>
          <w:color w:val="000000"/>
        </w:rPr>
        <w:t xml:space="preserve">security framework </w:t>
      </w:r>
      <w:r w:rsidR="001E1B7D">
        <w:rPr>
          <w:color w:val="000000"/>
        </w:rPr>
        <w:t xml:space="preserve">(implementing </w:t>
      </w:r>
      <w:r w:rsidR="00864A26">
        <w:rPr>
          <w:color w:val="000000"/>
        </w:rPr>
        <w:t xml:space="preserve">access controls such as </w:t>
      </w:r>
      <w:r w:rsidR="001E1B7D">
        <w:rPr>
          <w:color w:val="000000"/>
        </w:rPr>
        <w:t>DAC, MAC, as well as RBAC)</w:t>
      </w:r>
      <w:r w:rsidR="00C90F9A">
        <w:rPr>
          <w:color w:val="000000"/>
        </w:rPr>
        <w:t>, which</w:t>
      </w:r>
      <w:r w:rsidR="001E1B7D">
        <w:rPr>
          <w:color w:val="000000"/>
        </w:rPr>
        <w:t xml:space="preserve"> </w:t>
      </w:r>
      <w:r w:rsidR="00123540">
        <w:rPr>
          <w:color w:val="000000"/>
        </w:rPr>
        <w:t xml:space="preserve">would </w:t>
      </w:r>
      <w:r w:rsidR="00440A35">
        <w:rPr>
          <w:color w:val="000000"/>
        </w:rPr>
        <w:t>further secure</w:t>
      </w:r>
      <w:r w:rsidR="007229D5">
        <w:rPr>
          <w:color w:val="000000"/>
        </w:rPr>
        <w:t xml:space="preserve"> VxWorks in all its subsystems</w:t>
      </w:r>
      <w:r w:rsidR="00C90F9A">
        <w:rPr>
          <w:color w:val="000000"/>
        </w:rPr>
        <w:t>,</w:t>
      </w:r>
      <w:r w:rsidR="00B37321">
        <w:rPr>
          <w:color w:val="000000"/>
        </w:rPr>
        <w:t xml:space="preserve"> so that VxWorks enabled systems </w:t>
      </w:r>
      <w:r w:rsidR="00173CD8">
        <w:rPr>
          <w:color w:val="000000"/>
        </w:rPr>
        <w:t>can be</w:t>
      </w:r>
      <w:r w:rsidR="00B37321">
        <w:rPr>
          <w:color w:val="000000"/>
        </w:rPr>
        <w:t xml:space="preserve"> </w:t>
      </w:r>
      <w:r w:rsidR="00BE1F57">
        <w:rPr>
          <w:color w:val="000000"/>
        </w:rPr>
        <w:t xml:space="preserve">guaranteed to be </w:t>
      </w:r>
      <w:r w:rsidR="00B37321">
        <w:rPr>
          <w:color w:val="000000"/>
        </w:rPr>
        <w:t>safe and secure in the IoT world</w:t>
      </w:r>
      <w:r w:rsidR="007229D5">
        <w:rPr>
          <w:color w:val="000000"/>
        </w:rPr>
        <w:t>.</w:t>
      </w:r>
      <w:r w:rsidR="00E80A37">
        <w:rPr>
          <w:color w:val="000000"/>
        </w:rPr>
        <w:br/>
      </w:r>
    </w:p>
    <w:p w:rsidR="006278CE" w:rsidRPr="006278CE" w:rsidRDefault="006278CE" w:rsidP="006278CE">
      <w:pPr>
        <w:pStyle w:val="a4"/>
        <w:numPr>
          <w:ilvl w:val="0"/>
          <w:numId w:val="3"/>
        </w:numPr>
        <w:rPr>
          <w:b/>
          <w:color w:val="000000"/>
        </w:rPr>
      </w:pPr>
      <w:r w:rsidRPr="006278CE">
        <w:rPr>
          <w:rFonts w:hint="eastAsia"/>
          <w:b/>
          <w:color w:val="000000"/>
        </w:rPr>
        <w:t>2009</w:t>
      </w:r>
      <w:r w:rsidRPr="006278CE">
        <w:rPr>
          <w:b/>
          <w:color w:val="000000"/>
        </w:rPr>
        <w:t>.08</w:t>
      </w:r>
      <w:r w:rsidRPr="006278CE">
        <w:rPr>
          <w:rFonts w:hint="eastAsia"/>
          <w:b/>
          <w:color w:val="000000"/>
        </w:rPr>
        <w:t>-201</w:t>
      </w:r>
      <w:r w:rsidRPr="006278CE">
        <w:rPr>
          <w:b/>
          <w:color w:val="000000"/>
        </w:rPr>
        <w:t>0.12</w:t>
      </w:r>
      <w:r w:rsidRPr="006278CE">
        <w:rPr>
          <w:rFonts w:hint="eastAsia"/>
          <w:b/>
          <w:color w:val="000000"/>
        </w:rPr>
        <w:t xml:space="preserve">, </w:t>
      </w:r>
      <w:r w:rsidRPr="006278CE">
        <w:rPr>
          <w:b/>
          <w:color w:val="000000"/>
        </w:rPr>
        <w:t xml:space="preserve">Senior Engineer, China Development Center of </w:t>
      </w:r>
      <w:r w:rsidRPr="006278CE">
        <w:rPr>
          <w:rFonts w:hint="eastAsia"/>
          <w:b/>
          <w:color w:val="000000"/>
        </w:rPr>
        <w:t>Wind River Systems</w:t>
      </w:r>
    </w:p>
    <w:p w:rsidR="006278CE" w:rsidRDefault="006278CE" w:rsidP="006278CE">
      <w:r w:rsidRPr="00E2205D">
        <w:t xml:space="preserve">Due to my outstanding contribution to the USB product line, I was promoted to be Senior Engineer in October 2009, 1.5 years after working with Wind River Systems. I became the technical lead in USB team since then. Beyond routinely </w:t>
      </w:r>
      <w:r w:rsidR="00762701">
        <w:t>providing</w:t>
      </w:r>
      <w:r w:rsidRPr="00E2205D">
        <w:t xml:space="preserve"> support for worldwide customers (fixing defects and adding small feature enchantments), I was responsible for designing and implementing big new features that satisfy customer requirements. </w:t>
      </w:r>
      <w:r w:rsidR="005C4EB2">
        <w:t xml:space="preserve">The following are some </w:t>
      </w:r>
      <w:r w:rsidR="00574CC8">
        <w:t>high lights</w:t>
      </w:r>
      <w:r w:rsidR="00E12A3D">
        <w:t xml:space="preserve"> of the outcome during this period</w:t>
      </w:r>
      <w:r w:rsidR="005C4EB2">
        <w:t>.</w:t>
      </w:r>
    </w:p>
    <w:p w:rsidR="006278CE" w:rsidRPr="00FD4576" w:rsidRDefault="00E40485" w:rsidP="00E40485">
      <w:pPr>
        <w:pStyle w:val="a4"/>
        <w:numPr>
          <w:ilvl w:val="0"/>
          <w:numId w:val="4"/>
        </w:numPr>
      </w:pPr>
      <w:r>
        <w:rPr>
          <w:b/>
        </w:rPr>
        <w:t xml:space="preserve">Wind River USB Stack LP64 </w:t>
      </w:r>
      <w:r w:rsidR="001D36E3">
        <w:rPr>
          <w:b/>
        </w:rPr>
        <w:t>Support</w:t>
      </w:r>
      <w:r>
        <w:t xml:space="preserve">: </w:t>
      </w:r>
      <w:r w:rsidR="006278CE" w:rsidRPr="00E2205D">
        <w:t>One major new feature</w:t>
      </w:r>
      <w:r w:rsidR="006278CE">
        <w:t xml:space="preserve"> that was added during this career period of mine was the transition of the Wind River USB stack to be LP64 compatible in support of 64 bit VxWorks transition. Although it seems to be simply a change from 32 bit to 64 bit support (involving 64 bit code adaption), it actually included several other big changes to the whole Wind River USB stack</w:t>
      </w:r>
      <w:r w:rsidR="00F91AA2">
        <w:t xml:space="preserve"> (mainly due to change of memory model</w:t>
      </w:r>
      <w:r w:rsidR="00F97385">
        <w:t xml:space="preserve"> in the Core OS</w:t>
      </w:r>
      <w:r w:rsidR="00F91AA2">
        <w:t>)</w:t>
      </w:r>
      <w:r w:rsidR="006278CE">
        <w:t xml:space="preserve">. One of the key changes was to </w:t>
      </w:r>
      <w:r w:rsidR="00FD4576">
        <w:t>update</w:t>
      </w:r>
      <w:r w:rsidR="006278CE">
        <w:t xml:space="preserve"> the whole stack to use vxbDmaBufLib (a general DMA buffer handling library for VxWorks) to handle all kinds of DMA related buffers, by doing this, we unified DMA buffer handling in the low level drivers, such as DMA bounce buffering, cache operations, alignments, etc. This work required very detailed understanding of the existing Wind River USB stack, especially the HCDs </w:t>
      </w:r>
      <w:r w:rsidR="006278CE" w:rsidRPr="00E40485">
        <w:rPr>
          <w:color w:val="000000"/>
        </w:rPr>
        <w:t xml:space="preserve">(EHCI, UHCI, OHCI) in order to modify them to be compatible for both 32 bit and 64 bit systems. In doing the work, I also participated in discussions with NA team and made key idea contribution for improving the vxbDmaBufLib itself. </w:t>
      </w:r>
    </w:p>
    <w:p w:rsidR="00FD4576" w:rsidRPr="00F9479E" w:rsidRDefault="00FD4576" w:rsidP="00FD4576">
      <w:pPr>
        <w:pStyle w:val="a4"/>
      </w:pPr>
    </w:p>
    <w:p w:rsidR="00B97A74" w:rsidRDefault="00FD4576" w:rsidP="00B97A74">
      <w:pPr>
        <w:pStyle w:val="a4"/>
        <w:numPr>
          <w:ilvl w:val="0"/>
          <w:numId w:val="4"/>
        </w:numPr>
      </w:pPr>
      <w:r w:rsidRPr="00FD4576">
        <w:rPr>
          <w:b/>
        </w:rPr>
        <w:t>Fully Featured USB On-The-Go Stack</w:t>
      </w:r>
      <w:r>
        <w:t xml:space="preserve">: </w:t>
      </w:r>
      <w:r w:rsidR="00EB4838">
        <w:t>A</w:t>
      </w:r>
      <w:r w:rsidR="00EB4838" w:rsidRPr="00E40485">
        <w:t>s a supplement to the USB 2.0 specification, USB OTG (On-The-Go) has becoming a widely supported hardware feature in recent embedded platforms due to its flexibility to support both USB host and device roles on a single USB port with dynamical role switch capability</w:t>
      </w:r>
      <w:r w:rsidR="00EB4838">
        <w:t xml:space="preserve">. </w:t>
      </w:r>
      <w:r w:rsidR="006278CE" w:rsidRPr="00E40485">
        <w:t xml:space="preserve">Another major new feature that </w:t>
      </w:r>
      <w:r w:rsidR="00154AEC">
        <w:t xml:space="preserve">I created </w:t>
      </w:r>
      <w:r w:rsidR="006278CE" w:rsidRPr="00E40485">
        <w:t xml:space="preserve">was a totally new USB OTG </w:t>
      </w:r>
      <w:r w:rsidR="00EB4838">
        <w:t>stack</w:t>
      </w:r>
      <w:r w:rsidR="006278CE" w:rsidRPr="00E40485">
        <w:t>. The new USB OTG stack was a modular and component based design, layered with user friendly API interfaces</w:t>
      </w:r>
      <w:r w:rsidR="00FC0400">
        <w:t>, supporting all USB OTG features (SRP, HNP, HNP Polling,…)</w:t>
      </w:r>
      <w:r w:rsidR="006278CE" w:rsidRPr="00E40485">
        <w:t xml:space="preserve">. More importantly, although the new stack added about 10K lines of code (with about 3K lines of comments), it only required minimum </w:t>
      </w:r>
      <w:bookmarkStart w:id="3" w:name="OLE_LINK15"/>
      <w:bookmarkStart w:id="4" w:name="OLE_LINK16"/>
      <w:r w:rsidR="006278CE" w:rsidRPr="00E40485">
        <w:t xml:space="preserve">changes </w:t>
      </w:r>
      <w:bookmarkEnd w:id="3"/>
      <w:bookmarkEnd w:id="4"/>
      <w:r w:rsidR="006278CE" w:rsidRPr="00E40485">
        <w:t>to existing USB stack, and it was backward compatible with existing USB usage models and support new OTG based usage models. The USB OTG Framework core was a good exercise of state machine design pattern, handling tens of event changes and state transitions. This work has been delivered as a formally supported Wind River product.</w:t>
      </w:r>
    </w:p>
    <w:p w:rsidR="00B97A74" w:rsidRDefault="00B97A74" w:rsidP="00B97A74">
      <w:pPr>
        <w:pStyle w:val="a4"/>
      </w:pPr>
    </w:p>
    <w:p w:rsidR="00B97A74" w:rsidRPr="00B97A74" w:rsidRDefault="00B97A74" w:rsidP="00CC477A">
      <w:pPr>
        <w:pStyle w:val="a4"/>
        <w:numPr>
          <w:ilvl w:val="0"/>
          <w:numId w:val="4"/>
        </w:numPr>
        <w:rPr>
          <w:color w:val="000000"/>
        </w:rPr>
      </w:pPr>
      <w:r w:rsidRPr="00986F9F">
        <w:rPr>
          <w:b/>
          <w:color w:val="000000"/>
        </w:rPr>
        <w:t>Translating USB 3.0 Specification to Chinese</w:t>
      </w:r>
      <w:r>
        <w:rPr>
          <w:color w:val="000000"/>
        </w:rPr>
        <w:t xml:space="preserve">:  As an intention to fully understand the newly released USB 3.0 specification, as well as trying to spread the USB knowledge to engineers working in this field, I spent my spare time during almost a half year to translate the </w:t>
      </w:r>
      <w:r w:rsidR="00986F9F">
        <w:rPr>
          <w:color w:val="000000"/>
        </w:rPr>
        <w:t>500</w:t>
      </w:r>
      <w:r w:rsidR="001168BD">
        <w:rPr>
          <w:color w:val="000000"/>
        </w:rPr>
        <w:t>+</w:t>
      </w:r>
      <w:r w:rsidR="00986F9F">
        <w:rPr>
          <w:color w:val="000000"/>
        </w:rPr>
        <w:t xml:space="preserve"> pages </w:t>
      </w:r>
      <w:r w:rsidR="00D5187A">
        <w:rPr>
          <w:color w:val="000000"/>
        </w:rPr>
        <w:t xml:space="preserve">of </w:t>
      </w:r>
      <w:r w:rsidR="00986F9F">
        <w:rPr>
          <w:color w:val="000000"/>
        </w:rPr>
        <w:t xml:space="preserve">USB 3.0 </w:t>
      </w:r>
      <w:r w:rsidR="00B719D4">
        <w:rPr>
          <w:color w:val="000000"/>
        </w:rPr>
        <w:t xml:space="preserve">and UASP </w:t>
      </w:r>
      <w:r w:rsidR="00986F9F">
        <w:rPr>
          <w:color w:val="000000"/>
        </w:rPr>
        <w:t>specification</w:t>
      </w:r>
      <w:r w:rsidR="00B719D4">
        <w:rPr>
          <w:color w:val="000000"/>
        </w:rPr>
        <w:t>s</w:t>
      </w:r>
      <w:r w:rsidR="00986F9F">
        <w:rPr>
          <w:color w:val="000000"/>
        </w:rPr>
        <w:t xml:space="preserve"> into Chinese</w:t>
      </w:r>
      <w:r>
        <w:rPr>
          <w:color w:val="000000"/>
        </w:rPr>
        <w:t>.</w:t>
      </w:r>
      <w:r w:rsidR="00986F9F">
        <w:rPr>
          <w:color w:val="000000"/>
        </w:rPr>
        <w:t xml:space="preserve"> </w:t>
      </w:r>
      <w:r w:rsidR="00CC477A">
        <w:rPr>
          <w:color w:val="000000"/>
        </w:rPr>
        <w:t xml:space="preserve">The translated USB 3.0 specification has now been posted online here </w:t>
      </w:r>
      <w:hyperlink r:id="rId11" w:history="1">
        <w:r w:rsidR="00CC477A" w:rsidRPr="002670C5">
          <w:rPr>
            <w:rStyle w:val="a9"/>
          </w:rPr>
          <w:t>http://www.cnblogs.com/coryxie/category/596771.html</w:t>
        </w:r>
      </w:hyperlink>
      <w:r w:rsidR="00CC477A">
        <w:rPr>
          <w:color w:val="000000"/>
        </w:rPr>
        <w:t xml:space="preserve">. </w:t>
      </w:r>
    </w:p>
    <w:p w:rsidR="00FD4576" w:rsidRDefault="00FD4576" w:rsidP="00FD4576">
      <w:pPr>
        <w:pStyle w:val="a4"/>
      </w:pPr>
    </w:p>
    <w:p w:rsidR="006278CE" w:rsidRPr="006278CE" w:rsidRDefault="006278CE" w:rsidP="006278CE">
      <w:pPr>
        <w:pStyle w:val="a4"/>
        <w:numPr>
          <w:ilvl w:val="0"/>
          <w:numId w:val="3"/>
        </w:numPr>
        <w:rPr>
          <w:b/>
          <w:color w:val="000000"/>
        </w:rPr>
      </w:pPr>
      <w:r w:rsidRPr="006278CE">
        <w:rPr>
          <w:rFonts w:hint="eastAsia"/>
          <w:b/>
          <w:color w:val="000000"/>
        </w:rPr>
        <w:t>2008</w:t>
      </w:r>
      <w:r w:rsidRPr="006278CE">
        <w:rPr>
          <w:b/>
          <w:color w:val="000000"/>
        </w:rPr>
        <w:t>.03</w:t>
      </w:r>
      <w:r w:rsidRPr="006278CE">
        <w:rPr>
          <w:rFonts w:hint="eastAsia"/>
          <w:b/>
          <w:color w:val="000000"/>
        </w:rPr>
        <w:t>-2009</w:t>
      </w:r>
      <w:r w:rsidRPr="006278CE">
        <w:rPr>
          <w:b/>
          <w:color w:val="000000"/>
        </w:rPr>
        <w:t>.07</w:t>
      </w:r>
      <w:r w:rsidRPr="006278CE">
        <w:rPr>
          <w:rFonts w:hint="eastAsia"/>
          <w:b/>
          <w:color w:val="000000"/>
        </w:rPr>
        <w:t xml:space="preserve">, </w:t>
      </w:r>
      <w:r w:rsidRPr="006278CE">
        <w:rPr>
          <w:b/>
          <w:color w:val="000000"/>
        </w:rPr>
        <w:t xml:space="preserve">Engineer, China Development Center of </w:t>
      </w:r>
      <w:r w:rsidRPr="006278CE">
        <w:rPr>
          <w:rFonts w:hint="eastAsia"/>
          <w:b/>
          <w:color w:val="000000"/>
        </w:rPr>
        <w:t>Wind River Systems</w:t>
      </w:r>
    </w:p>
    <w:p w:rsidR="002C605F" w:rsidRPr="002C605F" w:rsidRDefault="00E166C7" w:rsidP="006278CE">
      <w:r>
        <w:rPr>
          <w:color w:val="000000"/>
        </w:rPr>
        <w:t>During the first 1.5 years w</w:t>
      </w:r>
      <w:r w:rsidR="006278CE">
        <w:rPr>
          <w:color w:val="000000"/>
        </w:rPr>
        <w:t>orking as a development engineer in the USB team</w:t>
      </w:r>
      <w:r>
        <w:rPr>
          <w:color w:val="000000"/>
        </w:rPr>
        <w:t xml:space="preserve"> at Wind River Systems</w:t>
      </w:r>
      <w:r w:rsidR="006278CE">
        <w:rPr>
          <w:color w:val="000000"/>
        </w:rPr>
        <w:t xml:space="preserve">, I was mainly responsible for maintaining and improving the existing Wind River USB stack. </w:t>
      </w:r>
      <w:r w:rsidR="002C605F" w:rsidRPr="002C605F">
        <w:rPr>
          <w:color w:val="000000"/>
        </w:rPr>
        <w:t>These efforts received very good feedbacks from worldwide customers, thus the USB team was awarded the “</w:t>
      </w:r>
      <w:r w:rsidR="00CB7B43">
        <w:rPr>
          <w:rFonts w:ascii="Verdana" w:hAnsi="Verdana"/>
          <w:color w:val="000000"/>
          <w:sz w:val="18"/>
          <w:szCs w:val="18"/>
          <w:shd w:val="clear" w:color="auto" w:fill="FFFFFF"/>
        </w:rPr>
        <w:t xml:space="preserve">Business Focused and Customer Driven </w:t>
      </w:r>
      <w:r w:rsidR="00CB7B43">
        <w:rPr>
          <w:color w:val="000000"/>
        </w:rPr>
        <w:t>Award</w:t>
      </w:r>
      <w:r w:rsidR="00F356A9">
        <w:rPr>
          <w:color w:val="000000"/>
        </w:rPr>
        <w:t>” by the c</w:t>
      </w:r>
      <w:r w:rsidR="002C605F" w:rsidRPr="002C605F">
        <w:rPr>
          <w:color w:val="000000"/>
        </w:rPr>
        <w:t>ompany.</w:t>
      </w:r>
      <w:r w:rsidR="00941E24">
        <w:rPr>
          <w:color w:val="000000"/>
        </w:rPr>
        <w:t xml:space="preserve"> </w:t>
      </w:r>
      <w:r w:rsidR="00941E24" w:rsidRPr="000945CB">
        <w:rPr>
          <w:color w:val="000000"/>
        </w:rPr>
        <w:t>With these experiences, I gained expertise in almost every aspect</w:t>
      </w:r>
      <w:r w:rsidR="003F545F">
        <w:rPr>
          <w:color w:val="000000"/>
        </w:rPr>
        <w:t>s</w:t>
      </w:r>
      <w:r w:rsidR="00941E24" w:rsidRPr="000945CB">
        <w:rPr>
          <w:color w:val="000000"/>
        </w:rPr>
        <w:t xml:space="preserve"> of USB, including HCDs (EHCI, UHCI, OHCI), USB</w:t>
      </w:r>
      <w:r w:rsidR="006963D5">
        <w:rPr>
          <w:color w:val="000000"/>
        </w:rPr>
        <w:t>D and Class Drivers. I soon beca</w:t>
      </w:r>
      <w:r w:rsidR="00941E24" w:rsidRPr="000945CB">
        <w:rPr>
          <w:color w:val="000000"/>
        </w:rPr>
        <w:t>me the “go to person” for almost all USB related questions in the company.</w:t>
      </w:r>
      <w:r w:rsidR="00531822">
        <w:rPr>
          <w:color w:val="000000"/>
        </w:rPr>
        <w:t xml:space="preserve"> </w:t>
      </w:r>
      <w:r w:rsidR="00531822">
        <w:t>The following are some high lights I have done for VxWorks.</w:t>
      </w:r>
    </w:p>
    <w:p w:rsidR="00811A4F" w:rsidRDefault="000945CB" w:rsidP="000945CB">
      <w:pPr>
        <w:pStyle w:val="a4"/>
        <w:numPr>
          <w:ilvl w:val="0"/>
          <w:numId w:val="5"/>
        </w:numPr>
        <w:rPr>
          <w:color w:val="000000"/>
        </w:rPr>
      </w:pPr>
      <w:r w:rsidRPr="000945CB">
        <w:rPr>
          <w:b/>
          <w:color w:val="000000"/>
        </w:rPr>
        <w:t>Cumulative Patches for Wind River USB Stack</w:t>
      </w:r>
      <w:r>
        <w:rPr>
          <w:color w:val="000000"/>
        </w:rPr>
        <w:t xml:space="preserve">: </w:t>
      </w:r>
      <w:r w:rsidR="006278CE" w:rsidRPr="000945CB">
        <w:rPr>
          <w:color w:val="000000"/>
        </w:rPr>
        <w:t xml:space="preserve">By handling TSRs (Technical Support Requests) and Escalations from worldwide customers, I gained in-depth knowledge and experiences for various </w:t>
      </w:r>
      <w:r w:rsidR="00811A4F" w:rsidRPr="000945CB">
        <w:rPr>
          <w:color w:val="000000"/>
        </w:rPr>
        <w:t>parts</w:t>
      </w:r>
      <w:r w:rsidR="006278CE" w:rsidRPr="000945CB">
        <w:rPr>
          <w:color w:val="000000"/>
        </w:rPr>
        <w:t xml:space="preserve"> of the USB stack as well as the VxWorks RTOS itself. Based on historical defect fixes and enhancement changes, we created series of patches called USB CUM patches for various released versions of VxWorks from VxWorks 5.5.1 up to VxWorks</w:t>
      </w:r>
      <w:r w:rsidR="00FD7D2B">
        <w:rPr>
          <w:color w:val="000000"/>
        </w:rPr>
        <w:t xml:space="preserve"> 6.6</w:t>
      </w:r>
      <w:r w:rsidR="00FD7D2B">
        <w:rPr>
          <w:rFonts w:hint="eastAsia"/>
          <w:color w:val="000000"/>
        </w:rPr>
        <w:t>.</w:t>
      </w:r>
      <w:r w:rsidR="00FD7D2B">
        <w:rPr>
          <w:color w:val="000000"/>
        </w:rPr>
        <w:t xml:space="preserve"> W</w:t>
      </w:r>
      <w:r w:rsidR="006278CE" w:rsidRPr="000945CB">
        <w:rPr>
          <w:color w:val="000000"/>
        </w:rPr>
        <w:t xml:space="preserve">ith these patches, we soon cut down the level of support requests from customers. </w:t>
      </w:r>
    </w:p>
    <w:p w:rsidR="002C605F" w:rsidRDefault="002C605F" w:rsidP="002C605F">
      <w:pPr>
        <w:pStyle w:val="a4"/>
        <w:rPr>
          <w:color w:val="000000"/>
        </w:rPr>
      </w:pPr>
    </w:p>
    <w:p w:rsidR="00992F88" w:rsidRDefault="002C605F" w:rsidP="00992F88">
      <w:pPr>
        <w:pStyle w:val="a4"/>
        <w:numPr>
          <w:ilvl w:val="0"/>
          <w:numId w:val="5"/>
        </w:numPr>
        <w:rPr>
          <w:color w:val="000000"/>
        </w:rPr>
      </w:pPr>
      <w:r w:rsidRPr="002C605F">
        <w:rPr>
          <w:b/>
          <w:color w:val="000000"/>
        </w:rPr>
        <w:t>GEN2 Class Drivers</w:t>
      </w:r>
      <w:r>
        <w:rPr>
          <w:color w:val="000000"/>
        </w:rPr>
        <w:t xml:space="preserve"> </w:t>
      </w:r>
      <w:r w:rsidRPr="000945CB">
        <w:rPr>
          <w:b/>
          <w:color w:val="000000"/>
        </w:rPr>
        <w:t>for Wind River USB Stack</w:t>
      </w:r>
      <w:r>
        <w:rPr>
          <w:color w:val="000000"/>
        </w:rPr>
        <w:t xml:space="preserve">: </w:t>
      </w:r>
      <w:r w:rsidR="006278CE" w:rsidRPr="000945CB">
        <w:rPr>
          <w:color w:val="000000"/>
        </w:rPr>
        <w:t xml:space="preserve">With the insight into the existing USB stack, we developed a new generation of USB class drivers called USB GEN2 class drivers, including USB Mass storage class, USB HID class (Keyboard and Mouse), USB CDC class (Networking), USB Printer class. </w:t>
      </w:r>
      <w:r w:rsidR="004A5356">
        <w:rPr>
          <w:color w:val="000000"/>
        </w:rPr>
        <w:t>I was responsible for the USB GEN2 Core Framework, as well as designing and implementing</w:t>
      </w:r>
      <w:r w:rsidR="008D47E0">
        <w:rPr>
          <w:color w:val="000000"/>
        </w:rPr>
        <w:t xml:space="preserve"> of</w:t>
      </w:r>
      <w:r w:rsidR="004A5356">
        <w:rPr>
          <w:color w:val="000000"/>
        </w:rPr>
        <w:t xml:space="preserve"> USB GEN2 Mass Storage Class Driver. The GEN2 MSC class driver </w:t>
      </w:r>
      <w:r w:rsidR="00725A01">
        <w:rPr>
          <w:color w:val="000000"/>
        </w:rPr>
        <w:t xml:space="preserve">was a </w:t>
      </w:r>
      <w:r w:rsidR="004A5356">
        <w:rPr>
          <w:color w:val="000000"/>
        </w:rPr>
        <w:t>layered and modular design</w:t>
      </w:r>
      <w:r w:rsidR="000F71B6">
        <w:rPr>
          <w:color w:val="000000"/>
        </w:rPr>
        <w:t xml:space="preserve"> </w:t>
      </w:r>
      <w:r w:rsidR="009F7A08">
        <w:rPr>
          <w:rFonts w:hint="eastAsia"/>
          <w:color w:val="000000"/>
        </w:rPr>
        <w:t>(</w:t>
      </w:r>
      <w:r w:rsidR="009F7A08">
        <w:rPr>
          <w:color w:val="000000"/>
        </w:rPr>
        <w:t>e.g, it has an independent SCSI command handling modul</w:t>
      </w:r>
      <w:r w:rsidR="00F356A9">
        <w:rPr>
          <w:color w:val="000000"/>
        </w:rPr>
        <w:t>e</w:t>
      </w:r>
      <w:r w:rsidR="009F7A08">
        <w:rPr>
          <w:rFonts w:hint="eastAsia"/>
          <w:color w:val="000000"/>
        </w:rPr>
        <w:t>)</w:t>
      </w:r>
      <w:r w:rsidR="004A5356">
        <w:rPr>
          <w:color w:val="000000"/>
        </w:rPr>
        <w:t xml:space="preserve">, </w:t>
      </w:r>
      <w:r w:rsidR="00EC04FB">
        <w:rPr>
          <w:color w:val="000000"/>
        </w:rPr>
        <w:t>by way of innovative ideas such as “free bandwidth media hot</w:t>
      </w:r>
      <w:r w:rsidR="009C3DFD">
        <w:rPr>
          <w:color w:val="000000"/>
        </w:rPr>
        <w:t xml:space="preserve"> </w:t>
      </w:r>
      <w:r w:rsidR="00EC04FB">
        <w:rPr>
          <w:color w:val="000000"/>
        </w:rPr>
        <w:t xml:space="preserve">plug check”, it </w:t>
      </w:r>
      <w:r w:rsidR="004A5356">
        <w:rPr>
          <w:color w:val="000000"/>
        </w:rPr>
        <w:t>addressed several key limitations of the GEN1 driver.</w:t>
      </w:r>
      <w:r w:rsidR="003B46B8">
        <w:rPr>
          <w:color w:val="000000"/>
        </w:rPr>
        <w:t xml:space="preserve"> With these new GEN2 class drivers, we deprecated the legacy GEN1 class drivers in latter VxWorks releases.</w:t>
      </w:r>
    </w:p>
    <w:p w:rsidR="00992F88" w:rsidRPr="00992F88" w:rsidRDefault="00992F88" w:rsidP="00992F88">
      <w:pPr>
        <w:pStyle w:val="a4"/>
        <w:rPr>
          <w:color w:val="000000"/>
        </w:rPr>
      </w:pPr>
    </w:p>
    <w:p w:rsidR="00C460C0" w:rsidRDefault="00C460C0" w:rsidP="00BD17E7">
      <w:pPr>
        <w:pStyle w:val="a4"/>
        <w:numPr>
          <w:ilvl w:val="0"/>
          <w:numId w:val="3"/>
        </w:numPr>
        <w:rPr>
          <w:b/>
          <w:color w:val="000000"/>
        </w:rPr>
      </w:pPr>
      <w:r w:rsidRPr="00C460C0">
        <w:rPr>
          <w:b/>
          <w:color w:val="000000"/>
        </w:rPr>
        <w:t>2007.8-</w:t>
      </w:r>
      <w:r>
        <w:rPr>
          <w:b/>
          <w:color w:val="000000"/>
        </w:rPr>
        <w:t xml:space="preserve">2008.02, </w:t>
      </w:r>
      <w:r w:rsidRPr="006278CE">
        <w:rPr>
          <w:b/>
          <w:color w:val="000000"/>
        </w:rPr>
        <w:t>Engineer</w:t>
      </w:r>
      <w:r w:rsidRPr="00C460C0">
        <w:rPr>
          <w:b/>
          <w:color w:val="000000"/>
        </w:rPr>
        <w:t>,</w:t>
      </w:r>
      <w:r w:rsidRPr="00C460C0">
        <w:rPr>
          <w:rFonts w:hint="eastAsia"/>
          <w:b/>
          <w:color w:val="000000"/>
        </w:rPr>
        <w:t xml:space="preserve"> </w:t>
      </w:r>
      <w:r w:rsidRPr="00C460C0">
        <w:rPr>
          <w:b/>
          <w:color w:val="000000"/>
        </w:rPr>
        <w:t>Platform Department,</w:t>
      </w:r>
      <w:r w:rsidRPr="00C460C0">
        <w:rPr>
          <w:rFonts w:hint="eastAsia"/>
          <w:b/>
          <w:color w:val="000000"/>
        </w:rPr>
        <w:t xml:space="preserve"> </w:t>
      </w:r>
      <w:r>
        <w:rPr>
          <w:b/>
          <w:color w:val="000000"/>
        </w:rPr>
        <w:t>Lite-On Technology Co., Ltd</w:t>
      </w:r>
    </w:p>
    <w:p w:rsidR="00A87B09" w:rsidRPr="00B44C44" w:rsidRDefault="00971CF6" w:rsidP="00B44C44">
      <w:pPr>
        <w:rPr>
          <w:color w:val="000000"/>
        </w:rPr>
      </w:pPr>
      <w:r>
        <w:rPr>
          <w:color w:val="000000"/>
        </w:rPr>
        <w:t xml:space="preserve">Although </w:t>
      </w:r>
      <w:r w:rsidR="00B44C44">
        <w:rPr>
          <w:color w:val="000000"/>
        </w:rPr>
        <w:t>I only served Lite-On about half a year, but the L</w:t>
      </w:r>
      <w:r>
        <w:rPr>
          <w:color w:val="000000"/>
        </w:rPr>
        <w:t>inux BSP development</w:t>
      </w:r>
      <w:r w:rsidR="00B44C44">
        <w:rPr>
          <w:color w:val="000000"/>
        </w:rPr>
        <w:t xml:space="preserve"> was a much appreciated job for me.</w:t>
      </w:r>
    </w:p>
    <w:p w:rsidR="00C460C0" w:rsidRDefault="00A87B09" w:rsidP="00A87B09">
      <w:pPr>
        <w:pStyle w:val="a4"/>
        <w:numPr>
          <w:ilvl w:val="0"/>
          <w:numId w:val="10"/>
        </w:numPr>
        <w:rPr>
          <w:color w:val="000000"/>
        </w:rPr>
      </w:pPr>
      <w:r w:rsidRPr="00A87B09">
        <w:rPr>
          <w:b/>
          <w:color w:val="000000"/>
        </w:rPr>
        <w:t>Linux BSP Development</w:t>
      </w:r>
      <w:r>
        <w:rPr>
          <w:color w:val="000000"/>
        </w:rPr>
        <w:t xml:space="preserve">: </w:t>
      </w:r>
      <w:r w:rsidR="00C460C0" w:rsidRPr="00A87B09">
        <w:rPr>
          <w:color w:val="000000"/>
        </w:rPr>
        <w:t xml:space="preserve">Acting as the company's Linux technical </w:t>
      </w:r>
      <w:r w:rsidR="00C460C0" w:rsidRPr="00A87B09">
        <w:rPr>
          <w:rFonts w:hint="eastAsia"/>
          <w:color w:val="000000"/>
        </w:rPr>
        <w:t>lead</w:t>
      </w:r>
      <w:r w:rsidR="00C460C0" w:rsidRPr="00A87B09">
        <w:rPr>
          <w:color w:val="000000"/>
        </w:rPr>
        <w:t xml:space="preserve">, I was responsible for the company's ARM926EJ-S based SOC platform Linux BSP development, including the use of MontaVista Linux RT Preemption Patch to improve the original kernel and drivers, USB Host and Device Driver as well as u-boot porting, etc. Moreover, </w:t>
      </w:r>
      <w:r w:rsidR="00C460C0" w:rsidRPr="00A87B09">
        <w:rPr>
          <w:rFonts w:hint="eastAsia"/>
          <w:color w:val="000000"/>
        </w:rPr>
        <w:t>I</w:t>
      </w:r>
      <w:r w:rsidR="00C460C0" w:rsidRPr="00A87B09">
        <w:rPr>
          <w:color w:val="000000"/>
        </w:rPr>
        <w:t xml:space="preserve"> was also responsible for </w:t>
      </w:r>
      <w:r w:rsidR="00F73E8A" w:rsidRPr="00A87B09">
        <w:rPr>
          <w:color w:val="000000"/>
        </w:rPr>
        <w:t xml:space="preserve">BSP </w:t>
      </w:r>
      <w:r w:rsidR="00F73E8A">
        <w:rPr>
          <w:color w:val="000000"/>
        </w:rPr>
        <w:t xml:space="preserve">development for </w:t>
      </w:r>
      <w:r w:rsidR="00C460C0" w:rsidRPr="00A87B09">
        <w:rPr>
          <w:color w:val="000000"/>
        </w:rPr>
        <w:t>Sigmatel DC2250</w:t>
      </w:r>
      <w:r w:rsidR="00F73E8A">
        <w:rPr>
          <w:color w:val="000000"/>
        </w:rPr>
        <w:t xml:space="preserve"> based board</w:t>
      </w:r>
      <w:r w:rsidR="00C460C0" w:rsidRPr="00A87B09">
        <w:rPr>
          <w:color w:val="000000"/>
        </w:rPr>
        <w:t>,</w:t>
      </w:r>
      <w:r w:rsidR="00C460C0" w:rsidRPr="00A87B09">
        <w:rPr>
          <w:rFonts w:hint="eastAsia"/>
          <w:color w:val="000000"/>
        </w:rPr>
        <w:t xml:space="preserve"> </w:t>
      </w:r>
      <w:r w:rsidR="009A2779">
        <w:rPr>
          <w:color w:val="000000"/>
        </w:rPr>
        <w:t xml:space="preserve">through which </w:t>
      </w:r>
      <w:r w:rsidR="00C460C0" w:rsidRPr="00A87B09">
        <w:rPr>
          <w:color w:val="000000"/>
        </w:rPr>
        <w:t>I also gained some knowledge and experiences of the ARC architecture</w:t>
      </w:r>
      <w:r w:rsidR="008B7BD6" w:rsidRPr="00A87B09">
        <w:rPr>
          <w:color w:val="000000"/>
        </w:rPr>
        <w:t xml:space="preserve"> (a variant of SPARC)</w:t>
      </w:r>
      <w:r w:rsidR="00C460C0" w:rsidRPr="00A87B09">
        <w:rPr>
          <w:color w:val="000000"/>
        </w:rPr>
        <w:t>.</w:t>
      </w:r>
    </w:p>
    <w:p w:rsidR="00A87B09" w:rsidRPr="00A87B09" w:rsidRDefault="00A87B09" w:rsidP="00A87B09">
      <w:pPr>
        <w:pStyle w:val="a4"/>
        <w:rPr>
          <w:color w:val="000000"/>
        </w:rPr>
      </w:pPr>
    </w:p>
    <w:p w:rsidR="002A4744" w:rsidRPr="002A4744" w:rsidRDefault="005912A8" w:rsidP="007D63F8">
      <w:pPr>
        <w:pStyle w:val="a4"/>
        <w:numPr>
          <w:ilvl w:val="0"/>
          <w:numId w:val="3"/>
        </w:numPr>
        <w:rPr>
          <w:b/>
          <w:color w:val="000000"/>
        </w:rPr>
      </w:pPr>
      <w:r>
        <w:rPr>
          <w:b/>
          <w:color w:val="000000"/>
        </w:rPr>
        <w:t>2005.5</w:t>
      </w:r>
      <w:r w:rsidR="00BD17E7" w:rsidRPr="00BD17E7">
        <w:rPr>
          <w:b/>
          <w:color w:val="000000"/>
        </w:rPr>
        <w:t>-2007.6</w:t>
      </w:r>
      <w:r w:rsidR="00BD17E7">
        <w:rPr>
          <w:b/>
          <w:color w:val="000000"/>
        </w:rPr>
        <w:t>,</w:t>
      </w:r>
      <w:r w:rsidR="00BD17E7" w:rsidRPr="00BD17E7">
        <w:rPr>
          <w:b/>
          <w:color w:val="000000"/>
        </w:rPr>
        <w:t xml:space="preserve"> </w:t>
      </w:r>
      <w:r w:rsidR="007D63F8">
        <w:rPr>
          <w:b/>
          <w:color w:val="000000"/>
        </w:rPr>
        <w:t>E</w:t>
      </w:r>
      <w:r w:rsidR="00BD17E7" w:rsidRPr="00BD17E7">
        <w:rPr>
          <w:b/>
          <w:color w:val="000000"/>
        </w:rPr>
        <w:t>ngineer,</w:t>
      </w:r>
      <w:r w:rsidR="00BD17E7" w:rsidRPr="00BD17E7">
        <w:rPr>
          <w:rFonts w:hint="eastAsia"/>
          <w:b/>
          <w:color w:val="000000"/>
        </w:rPr>
        <w:t xml:space="preserve"> </w:t>
      </w:r>
      <w:r w:rsidR="00BD17E7" w:rsidRPr="00BD17E7">
        <w:rPr>
          <w:b/>
          <w:color w:val="000000"/>
        </w:rPr>
        <w:t>Platform Department,</w:t>
      </w:r>
      <w:r w:rsidR="00BD17E7" w:rsidRPr="00BD17E7">
        <w:rPr>
          <w:rFonts w:hint="eastAsia"/>
          <w:b/>
          <w:color w:val="000000"/>
        </w:rPr>
        <w:t xml:space="preserve"> </w:t>
      </w:r>
      <w:r w:rsidR="00BD17E7" w:rsidRPr="00BD17E7">
        <w:rPr>
          <w:b/>
          <w:color w:val="000000"/>
        </w:rPr>
        <w:t>Beijing Destiny</w:t>
      </w:r>
      <w:r w:rsidR="007D63F8">
        <w:rPr>
          <w:b/>
          <w:color w:val="000000"/>
        </w:rPr>
        <w:t xml:space="preserve"> Electronic Technology Co., Ltd</w:t>
      </w:r>
    </w:p>
    <w:p w:rsidR="00B12AE3" w:rsidRDefault="00B12AE3" w:rsidP="007D63F8">
      <w:r>
        <w:t>During the 1</w:t>
      </w:r>
      <w:r w:rsidRPr="00B12AE3">
        <w:rPr>
          <w:vertAlign w:val="superscript"/>
        </w:rPr>
        <w:t>st</w:t>
      </w:r>
      <w:r>
        <w:t xml:space="preserve"> service period at Destiny (and the 1</w:t>
      </w:r>
      <w:r w:rsidRPr="00B12AE3">
        <w:rPr>
          <w:vertAlign w:val="superscript"/>
        </w:rPr>
        <w:t>st</w:t>
      </w:r>
      <w:r>
        <w:t xml:space="preserve"> period of my career), I was w</w:t>
      </w:r>
      <w:r w:rsidR="002A4744" w:rsidRPr="00C42485">
        <w:t>orking as</w:t>
      </w:r>
      <w:r w:rsidR="00F356A9">
        <w:t xml:space="preserve"> a BSP engineer for VxWorks BSP</w:t>
      </w:r>
      <w:r w:rsidR="002A4744" w:rsidRPr="00C42485">
        <w:t xml:space="preserve"> and peripheral device driver development. </w:t>
      </w:r>
      <w:r w:rsidR="00EF6D4E">
        <w:t>I am quite thankful to my 1</w:t>
      </w:r>
      <w:r w:rsidR="00EF6D4E" w:rsidRPr="00EF6D4E">
        <w:rPr>
          <w:vertAlign w:val="superscript"/>
        </w:rPr>
        <w:t>st</w:t>
      </w:r>
      <w:r w:rsidR="00EF6D4E">
        <w:t xml:space="preserve"> manager who gave me a lot of chances and guide</w:t>
      </w:r>
      <w:r w:rsidR="00F356A9">
        <w:t>line</w:t>
      </w:r>
      <w:r w:rsidR="00EF6D4E">
        <w:t>s to do low level coding and debugging, which gave me solid foundation to work as an Embedded System</w:t>
      </w:r>
      <w:r w:rsidR="00702C6B">
        <w:t>s</w:t>
      </w:r>
      <w:r w:rsidR="00EF6D4E">
        <w:t xml:space="preserve"> developer. </w:t>
      </w:r>
      <w:r w:rsidR="00702C6B">
        <w:t>Especially, b</w:t>
      </w:r>
      <w:r w:rsidR="00EF6D4E">
        <w:t xml:space="preserve">y </w:t>
      </w:r>
      <w:r w:rsidR="00702C6B">
        <w:t>doing</w:t>
      </w:r>
      <w:r w:rsidR="00EF6D4E">
        <w:t xml:space="preserve"> these trivial things, </w:t>
      </w:r>
      <w:r w:rsidR="003F0407" w:rsidRPr="00C42485">
        <w:t>I gained in-depth knowledge and concrete practice</w:t>
      </w:r>
      <w:r w:rsidR="00F356A9">
        <w:t>s</w:t>
      </w:r>
      <w:r w:rsidR="003F0407" w:rsidRPr="00C42485">
        <w:t xml:space="preserve"> of mainstream embedded operating system</w:t>
      </w:r>
      <w:r w:rsidR="00F356A9">
        <w:t>s</w:t>
      </w:r>
      <w:r w:rsidR="003F0407" w:rsidRPr="00C42485">
        <w:t xml:space="preserve"> such as VxWorks, ThreadX, and Linux</w:t>
      </w:r>
      <w:r w:rsidR="003F0407">
        <w:t>.</w:t>
      </w:r>
    </w:p>
    <w:p w:rsidR="002A4744" w:rsidRDefault="00B12AE3" w:rsidP="00B12AE3">
      <w:pPr>
        <w:pStyle w:val="a4"/>
        <w:numPr>
          <w:ilvl w:val="0"/>
          <w:numId w:val="7"/>
        </w:numPr>
      </w:pPr>
      <w:r w:rsidRPr="00B12AE3">
        <w:rPr>
          <w:b/>
        </w:rPr>
        <w:t>VxWorks BSP and Device Drivers</w:t>
      </w:r>
      <w:r>
        <w:t xml:space="preserve">: </w:t>
      </w:r>
      <w:r w:rsidR="003F0407">
        <w:t>The key responsibility for me was d</w:t>
      </w:r>
      <w:r w:rsidR="002A4744" w:rsidRPr="00C42485">
        <w:t>eveloping VxWorks BSP and device drivers for printer control boards. In doing the work, I actually used the low level h</w:t>
      </w:r>
      <w:r w:rsidR="00F356A9">
        <w:t>ardware features (e.g, MMU and C</w:t>
      </w:r>
      <w:r w:rsidR="002A4744" w:rsidRPr="00C42485">
        <w:t>ache) of PowerPC, MIPS, and ARM embedded processors. I also gained hands on experiences using assembly language</w:t>
      </w:r>
      <w:r w:rsidR="00F356A9">
        <w:t>s</w:t>
      </w:r>
      <w:r w:rsidR="002A4744" w:rsidRPr="00C42485">
        <w:t xml:space="preserve"> of various architectures to initialize memory system and hardware modules, as well as device driver development with Hard Real Time Operating Systems. I also learned many commonly used components/interfaces and building blocks of embedded system</w:t>
      </w:r>
      <w:r w:rsidR="00F356A9">
        <w:t>s</w:t>
      </w:r>
      <w:r w:rsidR="002A4744" w:rsidRPr="00C42485">
        <w:t>, including the USB Host/Device, Ethernet MAC/PHY, DDR2, FLASH, NVRAM, etc.. I also gained capabilities on the use of debugging and measurement tools (such as ICE and oscilloscopes).</w:t>
      </w:r>
    </w:p>
    <w:p w:rsidR="00E35EF2" w:rsidRDefault="00E35EF2" w:rsidP="00E35EF2">
      <w:pPr>
        <w:pStyle w:val="a4"/>
      </w:pPr>
    </w:p>
    <w:p w:rsidR="003F0407" w:rsidRDefault="003F0407" w:rsidP="00B12AE3">
      <w:pPr>
        <w:pStyle w:val="a4"/>
        <w:numPr>
          <w:ilvl w:val="0"/>
          <w:numId w:val="7"/>
        </w:numPr>
      </w:pPr>
      <w:r w:rsidRPr="00AB42AC">
        <w:rPr>
          <w:b/>
        </w:rPr>
        <w:t>PictBridge Direct Print</w:t>
      </w:r>
      <w:r w:rsidR="000430FB">
        <w:rPr>
          <w:b/>
        </w:rPr>
        <w:t>ing</w:t>
      </w:r>
      <w:r w:rsidR="00E6413D">
        <w:rPr>
          <w:b/>
        </w:rPr>
        <w:t xml:space="preserve"> </w:t>
      </w:r>
      <w:r w:rsidR="00F27CC2">
        <w:rPr>
          <w:b/>
        </w:rPr>
        <w:t>System</w:t>
      </w:r>
      <w:r>
        <w:t xml:space="preserve">: </w:t>
      </w:r>
      <w:r w:rsidR="00AB42AC">
        <w:t xml:space="preserve">As one of the new functions for </w:t>
      </w:r>
      <w:r w:rsidR="00AB42AC" w:rsidRPr="00C42485">
        <w:t>digital cameras</w:t>
      </w:r>
      <w:r w:rsidR="00AB42AC">
        <w:t xml:space="preserve">, PictBridge enables users to connect a DC directly into a printer and perform </w:t>
      </w:r>
      <w:r w:rsidR="00A20F75">
        <w:t xml:space="preserve">image </w:t>
      </w:r>
      <w:r w:rsidR="00AB42AC">
        <w:t xml:space="preserve">printing. The key enabler for this functionality </w:t>
      </w:r>
      <w:r w:rsidR="00843CA3">
        <w:t>is</w:t>
      </w:r>
      <w:r w:rsidR="00AB42AC">
        <w:t xml:space="preserve"> the USB Still Image Capture Device Class</w:t>
      </w:r>
      <w:r w:rsidR="00C20E4D">
        <w:t xml:space="preserve"> as well as </w:t>
      </w:r>
      <w:r w:rsidR="006D727B">
        <w:t xml:space="preserve">the </w:t>
      </w:r>
      <w:r w:rsidR="00C20E4D">
        <w:t>Picture Transfer Protocol</w:t>
      </w:r>
      <w:r w:rsidR="00AB42AC">
        <w:t xml:space="preserve">. I was responsible to create a USB driver </w:t>
      </w:r>
      <w:r w:rsidR="003B51CF">
        <w:t>stack</w:t>
      </w:r>
      <w:r w:rsidR="004A28D7">
        <w:t xml:space="preserve"> (including support of OHCI and USB SIC class)</w:t>
      </w:r>
      <w:r w:rsidR="003B51CF">
        <w:t xml:space="preserve"> </w:t>
      </w:r>
      <w:r w:rsidR="00AB42AC">
        <w:t xml:space="preserve">to </w:t>
      </w:r>
      <w:r w:rsidR="001F0C6C">
        <w:t>enable</w:t>
      </w:r>
      <w:r w:rsidR="00AB42AC">
        <w:t xml:space="preserve"> this functionality. </w:t>
      </w:r>
      <w:r w:rsidR="009E7E98">
        <w:t xml:space="preserve">The driver </w:t>
      </w:r>
      <w:r w:rsidR="00931589">
        <w:t xml:space="preserve">stack </w:t>
      </w:r>
      <w:r w:rsidR="009E7E98">
        <w:t>has been successfully delivered in a commercial product.</w:t>
      </w:r>
    </w:p>
    <w:p w:rsidR="005F2780" w:rsidRDefault="005F2780" w:rsidP="007D63F8">
      <w:r>
        <w:t>During the 2</w:t>
      </w:r>
      <w:r w:rsidRPr="005F2780">
        <w:rPr>
          <w:vertAlign w:val="superscript"/>
        </w:rPr>
        <w:t>nd</w:t>
      </w:r>
      <w:r>
        <w:t xml:space="preserve"> </w:t>
      </w:r>
      <w:r w:rsidR="0080617B">
        <w:t xml:space="preserve">service </w:t>
      </w:r>
      <w:r>
        <w:t>period with Destiny, I was w</w:t>
      </w:r>
      <w:r w:rsidR="00BD17E7" w:rsidRPr="00BD17E7">
        <w:t>orking on ZORAN ZR4230 (AR</w:t>
      </w:r>
      <w:r>
        <w:t>M1136JF-S based) platform, taking</w:t>
      </w:r>
      <w:r w:rsidR="00B11475">
        <w:t xml:space="preserve"> on</w:t>
      </w:r>
      <w:r>
        <w:t xml:space="preserve"> the following responsibilities:</w:t>
      </w:r>
    </w:p>
    <w:p w:rsidR="005F2780" w:rsidRDefault="005F2780" w:rsidP="001D1C1B">
      <w:pPr>
        <w:pStyle w:val="a4"/>
        <w:numPr>
          <w:ilvl w:val="0"/>
          <w:numId w:val="6"/>
        </w:numPr>
      </w:pPr>
      <w:r w:rsidRPr="005F2780">
        <w:rPr>
          <w:b/>
        </w:rPr>
        <w:t xml:space="preserve">GDB </w:t>
      </w:r>
      <w:r w:rsidR="001D1C1B">
        <w:rPr>
          <w:b/>
        </w:rPr>
        <w:t>Agent</w:t>
      </w:r>
      <w:r w:rsidRPr="005F2780">
        <w:rPr>
          <w:b/>
        </w:rPr>
        <w:t xml:space="preserve"> for ThreadX RTOS</w:t>
      </w:r>
      <w:r>
        <w:t xml:space="preserve">: </w:t>
      </w:r>
      <w:r w:rsidR="003C2E7B">
        <w:t xml:space="preserve">Threadx is an RTOS for embedded systems, but at the early times when we used it for a printer controller board, it had no flexible way of debugging other than using hardware based ICE. The support of network based debugging mechanism was deemed </w:t>
      </w:r>
      <w:r w:rsidR="001D1C1B">
        <w:t>on</w:t>
      </w:r>
      <w:r w:rsidR="00F356A9">
        <w:t>e</w:t>
      </w:r>
      <w:r w:rsidR="001D1C1B">
        <w:t xml:space="preserve"> of </w:t>
      </w:r>
      <w:r w:rsidR="003C2E7B">
        <w:t xml:space="preserve">most desirable </w:t>
      </w:r>
      <w:r w:rsidR="001D1C1B">
        <w:t>features</w:t>
      </w:r>
      <w:r w:rsidR="003C2E7B">
        <w:t xml:space="preserve"> from App designers in the company. </w:t>
      </w:r>
      <w:r w:rsidR="00BD17E7" w:rsidRPr="00BD17E7">
        <w:t xml:space="preserve">I </w:t>
      </w:r>
      <w:r w:rsidR="001D1C1B" w:rsidRPr="001D1C1B">
        <w:t>offer</w:t>
      </w:r>
      <w:r w:rsidR="001D1C1B">
        <w:t>ed</w:t>
      </w:r>
      <w:r w:rsidR="001D1C1B" w:rsidRPr="001D1C1B">
        <w:t xml:space="preserve"> to </w:t>
      </w:r>
      <w:r w:rsidR="001D1C1B">
        <w:t>take the responsibility upon my</w:t>
      </w:r>
      <w:r w:rsidR="001D1C1B" w:rsidRPr="001D1C1B">
        <w:t>self</w:t>
      </w:r>
      <w:r w:rsidR="00BD17E7" w:rsidRPr="00BD17E7">
        <w:t xml:space="preserve"> to create a GDB based debug mechanism for the ThreadX RTOS. </w:t>
      </w:r>
      <w:r w:rsidR="001D1C1B">
        <w:t>I designed a GDB Agent (as a high priority thread of ThreadX) following the GDB Remote Serial Debug Protocol and using an undefined ARM instruction to create software breakpoints. This enabled the App developers to show ARM registers, memory variables as well as examine memory addresses</w:t>
      </w:r>
      <w:r w:rsidR="005912A8">
        <w:t xml:space="preserve">, from a standard GDB remote connection </w:t>
      </w:r>
      <w:r w:rsidR="00F356A9">
        <w:t>on</w:t>
      </w:r>
      <w:r w:rsidR="005912A8">
        <w:t xml:space="preserve"> debugging host</w:t>
      </w:r>
      <w:r w:rsidR="001D1C1B">
        <w:t>.</w:t>
      </w:r>
      <w:r w:rsidR="005912A8">
        <w:t xml:space="preserve"> </w:t>
      </w:r>
      <w:r w:rsidR="001D1C1B">
        <w:t xml:space="preserve"> </w:t>
      </w:r>
    </w:p>
    <w:p w:rsidR="005912A8" w:rsidRDefault="005912A8" w:rsidP="005912A8">
      <w:pPr>
        <w:pStyle w:val="a4"/>
      </w:pPr>
    </w:p>
    <w:p w:rsidR="00D70EFA" w:rsidRDefault="005F2780" w:rsidP="005912A8">
      <w:pPr>
        <w:pStyle w:val="a4"/>
        <w:numPr>
          <w:ilvl w:val="0"/>
          <w:numId w:val="6"/>
        </w:numPr>
      </w:pPr>
      <w:r>
        <w:rPr>
          <w:b/>
        </w:rPr>
        <w:t xml:space="preserve">Bootloader for </w:t>
      </w:r>
      <w:r w:rsidRPr="005F2780">
        <w:rPr>
          <w:b/>
        </w:rPr>
        <w:t>ThreadX RTOS</w:t>
      </w:r>
      <w:r w:rsidRPr="005F2780">
        <w:t>:</w:t>
      </w:r>
      <w:r>
        <w:t xml:space="preserve"> </w:t>
      </w:r>
      <w:r w:rsidR="00BD17E7" w:rsidRPr="00BD17E7">
        <w:t>I was also respo</w:t>
      </w:r>
      <w:r w:rsidR="00114D49">
        <w:t xml:space="preserve">nsible to port u-boot </w:t>
      </w:r>
      <w:r w:rsidR="00BD17E7" w:rsidRPr="00BD17E7">
        <w:t>to the board</w:t>
      </w:r>
      <w:r w:rsidR="00114D49">
        <w:t xml:space="preserve"> for </w:t>
      </w:r>
      <w:r w:rsidR="006B0484">
        <w:t>easier</w:t>
      </w:r>
      <w:r w:rsidR="00114D49">
        <w:t xml:space="preserve"> </w:t>
      </w:r>
      <w:r w:rsidR="006B0484">
        <w:t>download/boot/debug</w:t>
      </w:r>
      <w:r w:rsidR="00114D49">
        <w:t xml:space="preserve"> of ThreadX</w:t>
      </w:r>
      <w:r w:rsidR="00BD17E7" w:rsidRPr="00BD17E7">
        <w:t>.</w:t>
      </w:r>
      <w:r w:rsidR="00BD17E7">
        <w:t xml:space="preserve"> </w:t>
      </w:r>
      <w:r w:rsidR="00BD17E7" w:rsidRPr="00BD17E7">
        <w:t xml:space="preserve">I mainly completed the following work: </w:t>
      </w:r>
      <w:r w:rsidR="00BD17E7">
        <w:t xml:space="preserve">1) </w:t>
      </w:r>
      <w:r w:rsidR="006B0484">
        <w:t>A</w:t>
      </w:r>
      <w:r w:rsidR="00BD17E7" w:rsidRPr="00BD17E7">
        <w:t xml:space="preserve">rchitecturally ported u-boot to this platform (at that time of the work u-boot had no ARM11 support yet); </w:t>
      </w:r>
      <w:r w:rsidR="00BD17E7">
        <w:t xml:space="preserve">2) </w:t>
      </w:r>
      <w:r w:rsidR="006B0484">
        <w:t>M</w:t>
      </w:r>
      <w:r w:rsidR="00BD17E7" w:rsidRPr="00BD17E7">
        <w:t>odified u-boot to support ThreadX operating s</w:t>
      </w:r>
      <w:r w:rsidR="00BD17E7">
        <w:t>ystem downloading and executing</w:t>
      </w:r>
      <w:r w:rsidR="006B0484">
        <w:t>;</w:t>
      </w:r>
      <w:r w:rsidR="00BD17E7">
        <w:t xml:space="preserve"> </w:t>
      </w:r>
      <w:r w:rsidR="006B0484">
        <w:t>3</w:t>
      </w:r>
      <w:r w:rsidR="00BD17E7">
        <w:t xml:space="preserve">) </w:t>
      </w:r>
      <w:r w:rsidR="006B0484">
        <w:t>M</w:t>
      </w:r>
      <w:r w:rsidR="00BD17E7" w:rsidRPr="00BD17E7">
        <w:t>odified ThreadX OS scheduler to save and restore ARM VFP registers thus fixed a severe bug of this RTOS</w:t>
      </w:r>
      <w:r w:rsidR="003029C5">
        <w:t xml:space="preserve"> (as an extra effort)</w:t>
      </w:r>
      <w:r w:rsidR="00BD17E7" w:rsidRPr="00BD17E7">
        <w:t xml:space="preserve">. </w:t>
      </w:r>
    </w:p>
    <w:p w:rsidR="00D70EFA" w:rsidRDefault="00D70EFA" w:rsidP="00D70EFA">
      <w:pPr>
        <w:pStyle w:val="a4"/>
      </w:pPr>
    </w:p>
    <w:p w:rsidR="005912A8" w:rsidRDefault="00157BA2" w:rsidP="005912A8">
      <w:pPr>
        <w:pStyle w:val="a4"/>
        <w:numPr>
          <w:ilvl w:val="0"/>
          <w:numId w:val="6"/>
        </w:numPr>
      </w:pPr>
      <w:r>
        <w:rPr>
          <w:b/>
        </w:rPr>
        <w:t>Linux Kernel P</w:t>
      </w:r>
      <w:r w:rsidR="00D70EFA" w:rsidRPr="00D70EFA">
        <w:rPr>
          <w:b/>
        </w:rPr>
        <w:t>ort</w:t>
      </w:r>
      <w:r>
        <w:rPr>
          <w:b/>
        </w:rPr>
        <w:t>ing</w:t>
      </w:r>
      <w:r w:rsidR="00D70EFA" w:rsidRPr="00D70EFA">
        <w:rPr>
          <w:b/>
        </w:rPr>
        <w:t xml:space="preserve"> for ARM1136</w:t>
      </w:r>
      <w:r w:rsidR="00D70EFA">
        <w:t xml:space="preserve">: </w:t>
      </w:r>
      <w:r w:rsidR="00BD17E7" w:rsidRPr="00BD17E7">
        <w:t>Other work on this platform also include</w:t>
      </w:r>
      <w:r w:rsidR="00570BA3">
        <w:t>d</w:t>
      </w:r>
      <w:r w:rsidR="00BD17E7" w:rsidRPr="00BD17E7">
        <w:t xml:space="preserve"> architecture/chip level porting of the Linux </w:t>
      </w:r>
      <w:r w:rsidR="00570BA3">
        <w:t xml:space="preserve">2.6 </w:t>
      </w:r>
      <w:r w:rsidR="00BD17E7" w:rsidRPr="00BD17E7">
        <w:t>Kernel and setup a basic application environment using busybox.</w:t>
      </w:r>
      <w:r w:rsidR="00324DEE">
        <w:t xml:space="preserve"> This works was completed by having a basic kernel with serial console working as a Proof of Concept delivery, without other device drivers developed (</w:t>
      </w:r>
      <w:r w:rsidR="00D4198C">
        <w:t>because</w:t>
      </w:r>
      <w:r w:rsidR="00324DEE">
        <w:t xml:space="preserve"> I went to Lite-On</w:t>
      </w:r>
      <w:r w:rsidR="006B15FB">
        <w:t xml:space="preserve"> later</w:t>
      </w:r>
      <w:r w:rsidR="00324DEE">
        <w:t xml:space="preserve">).  </w:t>
      </w:r>
    </w:p>
    <w:p w:rsidR="00D71C52" w:rsidRDefault="00D71C52" w:rsidP="00D71C52">
      <w:pPr>
        <w:pStyle w:val="1"/>
      </w:pPr>
      <w:r>
        <w:rPr>
          <w:rFonts w:hint="eastAsia"/>
        </w:rPr>
        <w:t>OTHER</w:t>
      </w:r>
      <w:r w:rsidR="00BF2AE1">
        <w:t xml:space="preserve"> PROJECTS</w:t>
      </w:r>
      <w:r w:rsidRPr="001878B7">
        <w:cr/>
      </w:r>
    </w:p>
    <w:p w:rsidR="00A3793C" w:rsidRDefault="00A3793C" w:rsidP="00A3793C">
      <w:pPr>
        <w:pStyle w:val="a4"/>
        <w:numPr>
          <w:ilvl w:val="0"/>
          <w:numId w:val="3"/>
        </w:numPr>
        <w:rPr>
          <w:b/>
          <w:color w:val="000000"/>
        </w:rPr>
      </w:pPr>
      <w:r w:rsidRPr="009B6482">
        <w:rPr>
          <w:b/>
          <w:color w:val="000000"/>
        </w:rPr>
        <w:t>2004.7-2005.8, Student, Embedded Systems Lab</w:t>
      </w:r>
      <w:r w:rsidR="003C545F">
        <w:rPr>
          <w:b/>
          <w:color w:val="000000"/>
        </w:rPr>
        <w:t>.</w:t>
      </w:r>
      <w:r w:rsidRPr="009B6482">
        <w:rPr>
          <w:b/>
          <w:color w:val="000000"/>
        </w:rPr>
        <w:t xml:space="preserve"> of Beijing Information Technology Institute</w:t>
      </w:r>
    </w:p>
    <w:p w:rsidR="00A3793C" w:rsidRPr="00BB279C" w:rsidRDefault="00A3793C" w:rsidP="00A3793C">
      <w:pPr>
        <w:rPr>
          <w:b/>
          <w:color w:val="000000"/>
        </w:rPr>
      </w:pPr>
      <w:r>
        <w:t>A</w:t>
      </w:r>
      <w:r w:rsidRPr="00C42485">
        <w:t xml:space="preserve">s a </w:t>
      </w:r>
      <w:r>
        <w:t>member</w:t>
      </w:r>
      <w:r w:rsidRPr="00C42485">
        <w:t xml:space="preserve"> of </w:t>
      </w:r>
      <w:r>
        <w:t>a 3</w:t>
      </w:r>
      <w:r w:rsidRPr="00C42485">
        <w:t xml:space="preserve"> </w:t>
      </w:r>
      <w:r w:rsidR="0022068D">
        <w:t xml:space="preserve">student </w:t>
      </w:r>
      <w:r w:rsidR="0022068D" w:rsidRPr="00C42485">
        <w:t>team</w:t>
      </w:r>
      <w:r>
        <w:t>, representing our college, I participated</w:t>
      </w:r>
      <w:r w:rsidR="00D471B3">
        <w:t xml:space="preserve"> in</w:t>
      </w:r>
      <w:r>
        <w:t xml:space="preserve"> </w:t>
      </w:r>
      <w:r w:rsidRPr="00C42485">
        <w:t>the National Undergraduate Electronic Design Contest-Embedded Sys</w:t>
      </w:r>
      <w:r>
        <w:t xml:space="preserve">tem Design Invitational Contest </w:t>
      </w:r>
      <w:r w:rsidR="00C23044">
        <w:t>during the summer of</w:t>
      </w:r>
      <w:r>
        <w:t xml:space="preserve"> 2004. My college graduation project was also based on the same system used during the contest.</w:t>
      </w:r>
    </w:p>
    <w:p w:rsidR="00A3793C" w:rsidRDefault="00A3793C" w:rsidP="00A3793C">
      <w:pPr>
        <w:pStyle w:val="a4"/>
        <w:numPr>
          <w:ilvl w:val="0"/>
          <w:numId w:val="8"/>
        </w:numPr>
      </w:pPr>
      <w:r w:rsidRPr="00411524">
        <w:rPr>
          <w:b/>
        </w:rPr>
        <w:t>Embedded System Design Invitational Contest</w:t>
      </w:r>
      <w:r>
        <w:t>: W</w:t>
      </w:r>
      <w:r w:rsidRPr="00C42485">
        <w:t>e designed a "Linux-based Networking Video Conference System" using the Intel XScale PXA255 Sitsang development platform. The project was based on Intel IPP Integrated Performance Library (G.723 and G.711 voice compression), implementing the H.323 standard. I was acting as architect role during the project, responsible for the overall system design, as well as the Linux kernel device drivers for</w:t>
      </w:r>
      <w:r>
        <w:t xml:space="preserve"> </w:t>
      </w:r>
      <w:r w:rsidR="007E4E0D">
        <w:t xml:space="preserve">a </w:t>
      </w:r>
      <w:r>
        <w:t>US</w:t>
      </w:r>
      <w:r w:rsidR="007E4E0D">
        <w:t>B host controller (ISP1161) and</w:t>
      </w:r>
      <w:r w:rsidRPr="00C42485">
        <w:t xml:space="preserve"> a USB camera (Web Eye 2000, OV511 Image Sensor); Latter in the development phase, I was also responsible for the GUI (Qt based) and Embedded database (SQLite based) development. Although it </w:t>
      </w:r>
      <w:r>
        <w:t>has something to be improved, our system</w:t>
      </w:r>
      <w:r w:rsidRPr="00C42485">
        <w:t xml:space="preserve"> </w:t>
      </w:r>
      <w:r>
        <w:t>was</w:t>
      </w:r>
      <w:r w:rsidRPr="00C42485">
        <w:t xml:space="preserve"> selected as a winning project </w:t>
      </w:r>
      <w:r>
        <w:t xml:space="preserve">for </w:t>
      </w:r>
      <w:r w:rsidRPr="00C42485">
        <w:t xml:space="preserve">the 3rd prize. </w:t>
      </w:r>
    </w:p>
    <w:p w:rsidR="00A3793C" w:rsidRPr="00C42485" w:rsidRDefault="00A3793C" w:rsidP="00A3793C">
      <w:pPr>
        <w:pStyle w:val="a4"/>
        <w:ind w:left="786"/>
      </w:pPr>
    </w:p>
    <w:p w:rsidR="007E4E0D" w:rsidRDefault="00A3793C" w:rsidP="007E4E0D">
      <w:pPr>
        <w:pStyle w:val="a4"/>
        <w:numPr>
          <w:ilvl w:val="0"/>
          <w:numId w:val="8"/>
        </w:numPr>
        <w:rPr>
          <w:color w:val="000000"/>
        </w:rPr>
      </w:pPr>
      <w:bookmarkStart w:id="5" w:name="OLE_LINK5"/>
      <w:bookmarkStart w:id="6" w:name="OLE_LINK6"/>
      <w:r w:rsidRPr="007E4E0D">
        <w:rPr>
          <w:b/>
          <w:color w:val="000000"/>
        </w:rPr>
        <w:t>College Graduation Project</w:t>
      </w:r>
      <w:bookmarkEnd w:id="5"/>
      <w:bookmarkEnd w:id="6"/>
      <w:r w:rsidRPr="007E4E0D">
        <w:rPr>
          <w:color w:val="000000"/>
        </w:rPr>
        <w:t>: During my graduation project, I conducted the implementation of "Linux-based Networking Video Conference System Optimization under Wireless LAN environment" based on the aforementioned Intel PXA255 Sitsang development platform</w:t>
      </w:r>
      <w:r w:rsidRPr="007E4E0D">
        <w:rPr>
          <w:rFonts w:hint="eastAsia"/>
          <w:color w:val="000000"/>
        </w:rPr>
        <w:t>.</w:t>
      </w:r>
      <w:r w:rsidRPr="007E4E0D">
        <w:rPr>
          <w:color w:val="000000"/>
        </w:rPr>
        <w:t xml:space="preserve"> The project mainly completed a Symbol Spectrum24 CF Wireless LAN adapter driver, and the network application part has been adjusted and optimized so that the system can meet wireless LAN environment. </w:t>
      </w:r>
    </w:p>
    <w:p w:rsidR="007E4E0D" w:rsidRPr="007E4E0D" w:rsidRDefault="007E4E0D" w:rsidP="007E4E0D">
      <w:pPr>
        <w:pStyle w:val="a4"/>
        <w:rPr>
          <w:color w:val="000000"/>
        </w:rPr>
      </w:pPr>
    </w:p>
    <w:p w:rsidR="00C42485" w:rsidRDefault="00C42485" w:rsidP="00C42485">
      <w:pPr>
        <w:pStyle w:val="a4"/>
        <w:numPr>
          <w:ilvl w:val="0"/>
          <w:numId w:val="3"/>
        </w:numPr>
        <w:rPr>
          <w:b/>
          <w:color w:val="000000"/>
        </w:rPr>
      </w:pPr>
      <w:r w:rsidRPr="00C42485">
        <w:rPr>
          <w:b/>
          <w:color w:val="000000"/>
        </w:rPr>
        <w:t>2005.9-2005.10</w:t>
      </w:r>
      <w:r>
        <w:rPr>
          <w:b/>
          <w:color w:val="000000"/>
        </w:rPr>
        <w:t>,</w:t>
      </w:r>
      <w:r w:rsidRPr="00C42485">
        <w:t xml:space="preserve"> </w:t>
      </w:r>
      <w:r w:rsidRPr="00C42485">
        <w:rPr>
          <w:b/>
          <w:color w:val="000000"/>
        </w:rPr>
        <w:t>Open Source Contributor, Domestic Embedded Open Source</w:t>
      </w:r>
      <w:r>
        <w:rPr>
          <w:b/>
          <w:color w:val="000000"/>
        </w:rPr>
        <w:t xml:space="preserve"> Project </w:t>
      </w:r>
      <w:r w:rsidR="00B21619">
        <w:rPr>
          <w:b/>
          <w:color w:val="000000"/>
        </w:rPr>
        <w:t>LUMIT</w:t>
      </w:r>
    </w:p>
    <w:p w:rsidR="001672BC" w:rsidRPr="0026267D" w:rsidRDefault="0026267D" w:rsidP="0026267D">
      <w:pPr>
        <w:rPr>
          <w:b/>
          <w:color w:val="000000"/>
        </w:rPr>
      </w:pPr>
      <w:r w:rsidRPr="00C42485">
        <w:t xml:space="preserve">To take advantage of </w:t>
      </w:r>
      <w:r w:rsidR="00AF73CC">
        <w:rPr>
          <w:rFonts w:hint="eastAsia"/>
        </w:rPr>
        <w:t>spare</w:t>
      </w:r>
      <w:r w:rsidR="00AF73CC">
        <w:t xml:space="preserve"> </w:t>
      </w:r>
      <w:r w:rsidRPr="00C42485">
        <w:t xml:space="preserve">time, I participated </w:t>
      </w:r>
      <w:r>
        <w:t xml:space="preserve">in </w:t>
      </w:r>
      <w:r w:rsidRPr="00C42485">
        <w:t xml:space="preserve">a domestic embedded open source project called </w:t>
      </w:r>
      <w:r>
        <w:t>LUMIT</w:t>
      </w:r>
      <w:r w:rsidRPr="00C42485">
        <w:t xml:space="preserve"> (Let Us Make It Together).</w:t>
      </w:r>
    </w:p>
    <w:p w:rsidR="00554578" w:rsidRDefault="001672BC" w:rsidP="00554578">
      <w:pPr>
        <w:pStyle w:val="a4"/>
        <w:numPr>
          <w:ilvl w:val="0"/>
          <w:numId w:val="8"/>
        </w:numPr>
      </w:pPr>
      <w:r w:rsidRPr="001672BC">
        <w:rPr>
          <w:b/>
        </w:rPr>
        <w:t>Let Us Make It Together</w:t>
      </w:r>
      <w:r>
        <w:t xml:space="preserve">: </w:t>
      </w:r>
      <w:r w:rsidR="00F71A47">
        <w:t xml:space="preserve">The project was based on a </w:t>
      </w:r>
      <w:r w:rsidR="00B82480" w:rsidRPr="00C42485">
        <w:t xml:space="preserve">Samsung </w:t>
      </w:r>
      <w:r w:rsidR="00C42485" w:rsidRPr="00C42485">
        <w:t>S3C4510B board.</w:t>
      </w:r>
      <w:r w:rsidR="00C42485">
        <w:rPr>
          <w:rFonts w:hint="eastAsia"/>
        </w:rPr>
        <w:t xml:space="preserve"> </w:t>
      </w:r>
      <w:r w:rsidR="00C42485" w:rsidRPr="00C42485">
        <w:t xml:space="preserve">I ported u-boot, the widely used bootloader in embedded Linux systems, </w:t>
      </w:r>
      <w:r w:rsidR="000057E1">
        <w:t>to this board. O</w:t>
      </w:r>
      <w:r w:rsidR="00C42485" w:rsidRPr="00C42485">
        <w:t xml:space="preserve">n that basis, I ported a Linux kernel 2.6 based uClinux to the board, including the latest version of the MTD, added JFFS2 filesystem support for the FLASH part. Through participation in the project, I met a number of embedded </w:t>
      </w:r>
      <w:r w:rsidR="009D6C16">
        <w:t xml:space="preserve">system </w:t>
      </w:r>
      <w:r w:rsidR="00C42485" w:rsidRPr="00C42485">
        <w:t>d</w:t>
      </w:r>
      <w:r w:rsidR="009D5C81">
        <w:t>evelopers and we became friends.</w:t>
      </w:r>
      <w:r w:rsidR="00C42485" w:rsidRPr="00C42485">
        <w:t xml:space="preserve"> Talking about issues we met, sharing of success we achieved, we were fully aware of the benefits of open source and open thoughts.</w:t>
      </w:r>
    </w:p>
    <w:p w:rsidR="00554578" w:rsidRDefault="00554578" w:rsidP="00554578">
      <w:pPr>
        <w:pStyle w:val="a4"/>
        <w:ind w:left="786"/>
      </w:pPr>
    </w:p>
    <w:p w:rsidR="00554578" w:rsidRDefault="00554578" w:rsidP="00554578">
      <w:pPr>
        <w:pStyle w:val="a4"/>
        <w:numPr>
          <w:ilvl w:val="0"/>
          <w:numId w:val="3"/>
        </w:numPr>
        <w:rPr>
          <w:b/>
          <w:color w:val="000000"/>
        </w:rPr>
      </w:pPr>
      <w:r>
        <w:rPr>
          <w:b/>
          <w:color w:val="000000"/>
        </w:rPr>
        <w:t>2006.3-2007.09,</w:t>
      </w:r>
      <w:r w:rsidRPr="00007D4E">
        <w:rPr>
          <w:b/>
          <w:color w:val="000000"/>
        </w:rPr>
        <w:t xml:space="preserve"> </w:t>
      </w:r>
      <w:r w:rsidRPr="00ED50D6">
        <w:rPr>
          <w:b/>
          <w:color w:val="000000"/>
        </w:rPr>
        <w:t>Technical Consultant</w:t>
      </w:r>
      <w:r>
        <w:rPr>
          <w:b/>
          <w:color w:val="000000"/>
        </w:rPr>
        <w:t xml:space="preserve">, </w:t>
      </w:r>
      <w:r w:rsidRPr="00ED50D6">
        <w:rPr>
          <w:b/>
          <w:color w:val="000000"/>
        </w:rPr>
        <w:t>Artif</w:t>
      </w:r>
      <w:r>
        <w:rPr>
          <w:b/>
          <w:color w:val="000000"/>
        </w:rPr>
        <w:t>icial Intelligence Lab</w:t>
      </w:r>
      <w:r w:rsidR="007236F2">
        <w:rPr>
          <w:rFonts w:hint="eastAsia"/>
          <w:b/>
          <w:color w:val="000000"/>
        </w:rPr>
        <w:t>.</w:t>
      </w:r>
      <w:r>
        <w:rPr>
          <w:b/>
          <w:color w:val="000000"/>
        </w:rPr>
        <w:t xml:space="preserve"> of Tsinghua University</w:t>
      </w:r>
    </w:p>
    <w:p w:rsidR="00554578" w:rsidRPr="001A057A" w:rsidRDefault="00554578" w:rsidP="00554578">
      <w:pPr>
        <w:rPr>
          <w:b/>
          <w:color w:val="000000"/>
        </w:rPr>
      </w:pPr>
      <w:r>
        <w:t>A friend of mine invited me to act</w:t>
      </w:r>
      <w:r w:rsidRPr="00ED50D6">
        <w:t xml:space="preserve"> as a technical consultant to participate in a National High-Tech Research and Development Program of China (863 Program) project, to assist Ph.D candidate</w:t>
      </w:r>
      <w:r>
        <w:t xml:space="preserve">s </w:t>
      </w:r>
      <w:r w:rsidRPr="00ED50D6">
        <w:t xml:space="preserve">in </w:t>
      </w:r>
      <w:r>
        <w:t xml:space="preserve">their conduction of </w:t>
      </w:r>
      <w:r w:rsidR="00F93A20">
        <w:t>ZigBee</w:t>
      </w:r>
      <w:r w:rsidRPr="00ED50D6">
        <w:t xml:space="preserve"> </w:t>
      </w:r>
      <w:r>
        <w:t>based researches.</w:t>
      </w:r>
    </w:p>
    <w:p w:rsidR="00554578" w:rsidRDefault="00554578" w:rsidP="00554578">
      <w:pPr>
        <w:pStyle w:val="a4"/>
        <w:numPr>
          <w:ilvl w:val="0"/>
          <w:numId w:val="8"/>
        </w:numPr>
      </w:pPr>
      <w:r w:rsidRPr="00B47F58">
        <w:rPr>
          <w:b/>
        </w:rPr>
        <w:t xml:space="preserve">Fully Featured Linux </w:t>
      </w:r>
      <w:r w:rsidR="00FF7107">
        <w:rPr>
          <w:b/>
        </w:rPr>
        <w:t xml:space="preserve">based </w:t>
      </w:r>
      <w:r w:rsidR="00F93A20">
        <w:rPr>
          <w:b/>
        </w:rPr>
        <w:t>ZigBee</w:t>
      </w:r>
      <w:r w:rsidRPr="00B47F58">
        <w:rPr>
          <w:b/>
        </w:rPr>
        <w:t xml:space="preserve"> </w:t>
      </w:r>
      <w:r>
        <w:rPr>
          <w:b/>
        </w:rPr>
        <w:t xml:space="preserve">Protocol </w:t>
      </w:r>
      <w:r w:rsidRPr="00B47F58">
        <w:rPr>
          <w:b/>
        </w:rPr>
        <w:t>Stack</w:t>
      </w:r>
      <w:r>
        <w:t>: Initially I worked</w:t>
      </w:r>
      <w:r w:rsidRPr="00ED50D6">
        <w:t xml:space="preserve"> for S3C2410 based Linux </w:t>
      </w:r>
      <w:r w:rsidR="00F93A20">
        <w:t>ZigBee</w:t>
      </w:r>
      <w:r w:rsidRPr="00ED50D6">
        <w:t xml:space="preserve"> base station; Later, I assisted </w:t>
      </w:r>
      <w:r>
        <w:t>these</w:t>
      </w:r>
      <w:r w:rsidRPr="00ED50D6">
        <w:t xml:space="preserve"> Ph.D candidate</w:t>
      </w:r>
      <w:r>
        <w:t>s</w:t>
      </w:r>
      <w:r w:rsidRPr="00ED50D6">
        <w:t xml:space="preserve"> to port TinyOS to S3C2410 and i.MX31 platform</w:t>
      </w:r>
      <w:r>
        <w:t>s</w:t>
      </w:r>
      <w:r w:rsidRPr="00ED50D6">
        <w:t xml:space="preserve">. The i.MX31 platform was eventually used as the </w:t>
      </w:r>
      <w:r w:rsidR="00F93A20">
        <w:t>ZigBee</w:t>
      </w:r>
      <w:r w:rsidRPr="00ED50D6">
        <w:t xml:space="preserve"> Coordinator</w:t>
      </w:r>
      <w:r>
        <w:t xml:space="preserve">, with which I assisted these </w:t>
      </w:r>
      <w:r w:rsidRPr="00ED50D6">
        <w:t>Ph.D candidate</w:t>
      </w:r>
      <w:r>
        <w:t>s</w:t>
      </w:r>
      <w:r w:rsidRPr="00ED50D6">
        <w:t xml:space="preserve"> </w:t>
      </w:r>
      <w:r>
        <w:t xml:space="preserve">for the </w:t>
      </w:r>
      <w:r w:rsidRPr="00ED50D6">
        <w:t>Linux</w:t>
      </w:r>
      <w:r>
        <w:t xml:space="preserve"> BSP development. Based on that Linux platform, I designed a Linux based </w:t>
      </w:r>
      <w:r w:rsidR="00F93A20">
        <w:t>ZigBee</w:t>
      </w:r>
      <w:r>
        <w:t xml:space="preserve"> Protocol S</w:t>
      </w:r>
      <w:r w:rsidRPr="00ED50D6">
        <w:t>tack</w:t>
      </w:r>
      <w:r>
        <w:t xml:space="preserve"> (</w:t>
      </w:r>
      <w:r w:rsidR="00D46FFC">
        <w:t xml:space="preserve">SPI connected </w:t>
      </w:r>
      <w:r>
        <w:t xml:space="preserve">CC2420 </w:t>
      </w:r>
      <w:r w:rsidRPr="00026972">
        <w:t>2.4 GHz IEEE 802.15.4 compliant</w:t>
      </w:r>
      <w:r>
        <w:t xml:space="preserve"> RF Transceiver). The stack implemented </w:t>
      </w:r>
      <w:r w:rsidR="00F93A20">
        <w:t>ZigBee</w:t>
      </w:r>
      <w:r>
        <w:t xml:space="preserve"> MAC/NWK/APS layers, following </w:t>
      </w:r>
      <w:r w:rsidRPr="00026972">
        <w:t>IEEE 802.15.4</w:t>
      </w:r>
      <w:r>
        <w:t>/</w:t>
      </w:r>
      <w:r w:rsidR="00F93A20">
        <w:t>ZigBee</w:t>
      </w:r>
      <w:r>
        <w:t xml:space="preserve"> specifications</w:t>
      </w:r>
      <w:r w:rsidRPr="00ED50D6">
        <w:t>.</w:t>
      </w:r>
      <w:r w:rsidR="00D46FFC">
        <w:t xml:space="preserve"> By working on this role, I beca</w:t>
      </w:r>
      <w:r w:rsidRPr="00ED50D6">
        <w:t xml:space="preserve">me familiar with </w:t>
      </w:r>
      <w:r w:rsidR="00F93A20">
        <w:t>ZigBee</w:t>
      </w:r>
      <w:r w:rsidRPr="00ED50D6">
        <w:t xml:space="preserve"> Wireless Sensor Networks. The system was eventually used in certain 863 robot security system, </w:t>
      </w:r>
      <w:r>
        <w:t xml:space="preserve">and </w:t>
      </w:r>
      <w:r w:rsidRPr="00ED50D6">
        <w:t>successfully passed acceptance.</w:t>
      </w:r>
    </w:p>
    <w:p w:rsidR="00554578" w:rsidRPr="00554578" w:rsidRDefault="00554578" w:rsidP="00554578">
      <w:pPr>
        <w:pStyle w:val="a4"/>
        <w:ind w:left="786"/>
      </w:pPr>
    </w:p>
    <w:p w:rsidR="00775860" w:rsidRPr="005A38CB" w:rsidRDefault="00775860" w:rsidP="00775860">
      <w:pPr>
        <w:pStyle w:val="a4"/>
        <w:numPr>
          <w:ilvl w:val="0"/>
          <w:numId w:val="3"/>
        </w:numPr>
        <w:rPr>
          <w:b/>
          <w:color w:val="000000"/>
        </w:rPr>
      </w:pPr>
      <w:r>
        <w:rPr>
          <w:b/>
          <w:color w:val="000000"/>
        </w:rPr>
        <w:t>2010.11-2011.01,</w:t>
      </w:r>
      <w:r w:rsidRPr="00C42485">
        <w:t xml:space="preserve"> </w:t>
      </w:r>
      <w:r w:rsidRPr="00775860">
        <w:rPr>
          <w:b/>
        </w:rPr>
        <w:t xml:space="preserve">Open Source Contributor, </w:t>
      </w:r>
      <w:r>
        <w:rPr>
          <w:b/>
        </w:rPr>
        <w:t xml:space="preserve">CellOS, </w:t>
      </w:r>
      <w:r w:rsidR="00962821">
        <w:rPr>
          <w:b/>
        </w:rPr>
        <w:t>A</w:t>
      </w:r>
      <w:r w:rsidRPr="00775860">
        <w:rPr>
          <w:b/>
        </w:rPr>
        <w:t xml:space="preserve"> Multiboot Com</w:t>
      </w:r>
      <w:r>
        <w:rPr>
          <w:b/>
        </w:rPr>
        <w:t>pliant X64 SMP Operating System</w:t>
      </w:r>
    </w:p>
    <w:p w:rsidR="005A38CB" w:rsidRPr="006208BA" w:rsidRDefault="006208BA" w:rsidP="006208BA">
      <w:pPr>
        <w:rPr>
          <w:b/>
          <w:color w:val="000000"/>
        </w:rPr>
      </w:pPr>
      <w:r w:rsidRPr="005A38CB">
        <w:rPr>
          <w:rFonts w:hint="eastAsia"/>
          <w:color w:val="000000"/>
        </w:rPr>
        <w:t xml:space="preserve">With the popularity of </w:t>
      </w:r>
      <w:r w:rsidRPr="005A38CB">
        <w:rPr>
          <w:color w:val="000000"/>
        </w:rPr>
        <w:t xml:space="preserve">64 bit Multi-Core Intel systems, I enthusiastically felt there is a need for me to learn the new trends in Intel architecture. I then created an Open Source project for a </w:t>
      </w:r>
      <w:r w:rsidR="00D46FFC">
        <w:rPr>
          <w:color w:val="000000"/>
        </w:rPr>
        <w:t>hobby</w:t>
      </w:r>
      <w:r w:rsidRPr="005A38CB">
        <w:rPr>
          <w:color w:val="000000"/>
        </w:rPr>
        <w:t xml:space="preserve"> Operating System named CellOS.</w:t>
      </w:r>
    </w:p>
    <w:p w:rsidR="00271E26" w:rsidRDefault="00BD5CE6" w:rsidP="00BD5CE6">
      <w:pPr>
        <w:pStyle w:val="a4"/>
        <w:numPr>
          <w:ilvl w:val="0"/>
          <w:numId w:val="9"/>
        </w:numPr>
        <w:rPr>
          <w:color w:val="000000"/>
        </w:rPr>
      </w:pPr>
      <w:bookmarkStart w:id="7" w:name="OLE_LINK3"/>
      <w:bookmarkStart w:id="8" w:name="OLE_LINK4"/>
      <w:r>
        <w:rPr>
          <w:b/>
        </w:rPr>
        <w:t>H</w:t>
      </w:r>
      <w:r w:rsidRPr="00BD5CE6">
        <w:rPr>
          <w:b/>
        </w:rPr>
        <w:t xml:space="preserve">omebrew </w:t>
      </w:r>
      <w:bookmarkEnd w:id="7"/>
      <w:bookmarkEnd w:id="8"/>
      <w:r w:rsidR="005A38CB" w:rsidRPr="00775860">
        <w:rPr>
          <w:b/>
        </w:rPr>
        <w:t>Multiboot Com</w:t>
      </w:r>
      <w:r w:rsidR="005A38CB">
        <w:rPr>
          <w:b/>
        </w:rPr>
        <w:t>pliant X64 SMP Operating System</w:t>
      </w:r>
      <w:r w:rsidR="005A38CB">
        <w:rPr>
          <w:color w:val="000000"/>
        </w:rPr>
        <w:t xml:space="preserve">: </w:t>
      </w:r>
      <w:r w:rsidR="002F4F90" w:rsidRPr="005A38CB">
        <w:rPr>
          <w:color w:val="000000"/>
        </w:rPr>
        <w:t xml:space="preserve">The project was initially hosted on </w:t>
      </w:r>
      <w:hyperlink r:id="rId12" w:history="1">
        <w:r w:rsidR="002F4F90" w:rsidRPr="0030700D">
          <w:rPr>
            <w:rStyle w:val="a9"/>
          </w:rPr>
          <w:t>https://xp-dev.com/svn/cellos/</w:t>
        </w:r>
      </w:hyperlink>
      <w:r w:rsidR="002F4F90" w:rsidRPr="005A38CB">
        <w:rPr>
          <w:color w:val="000000"/>
        </w:rPr>
        <w:t xml:space="preserve">, but </w:t>
      </w:r>
      <w:r w:rsidR="00962821" w:rsidRPr="005A38CB">
        <w:rPr>
          <w:color w:val="000000"/>
        </w:rPr>
        <w:t xml:space="preserve">has been moved to </w:t>
      </w:r>
      <w:hyperlink r:id="rId13" w:history="1">
        <w:r w:rsidR="00962821" w:rsidRPr="0030700D">
          <w:rPr>
            <w:rStyle w:val="a9"/>
          </w:rPr>
          <w:t>https://github.com/CoryXie/CellOS</w:t>
        </w:r>
      </w:hyperlink>
      <w:r w:rsidR="00962821" w:rsidRPr="005A38CB">
        <w:rPr>
          <w:color w:val="000000"/>
        </w:rPr>
        <w:t xml:space="preserve"> in 2013. </w:t>
      </w:r>
      <w:r w:rsidR="00F31A36" w:rsidRPr="005A38CB">
        <w:rPr>
          <w:color w:val="000000"/>
        </w:rPr>
        <w:t xml:space="preserve">The CellOS project was created with the following features: 1) Multiboot Compliant, boot on GRUB legacy; 2) Works in Intel 64 </w:t>
      </w:r>
      <w:r w:rsidR="00263ED3">
        <w:rPr>
          <w:color w:val="000000"/>
        </w:rPr>
        <w:t>IA32e (long m</w:t>
      </w:r>
      <w:r w:rsidR="00F31A36" w:rsidRPr="005A38CB">
        <w:rPr>
          <w:color w:val="000000"/>
        </w:rPr>
        <w:t>ode</w:t>
      </w:r>
      <w:r w:rsidR="00263ED3">
        <w:rPr>
          <w:color w:val="000000"/>
        </w:rPr>
        <w:t>)</w:t>
      </w:r>
      <w:r w:rsidR="00F31A36" w:rsidRPr="005A38CB">
        <w:rPr>
          <w:color w:val="000000"/>
        </w:rPr>
        <w:t xml:space="preserve">; 3) Born </w:t>
      </w:r>
      <w:r w:rsidR="000C4516">
        <w:rPr>
          <w:color w:val="000000"/>
        </w:rPr>
        <w:t>to support SMP</w:t>
      </w:r>
      <w:r w:rsidR="00F31A36" w:rsidRPr="005A38CB">
        <w:rPr>
          <w:color w:val="000000"/>
        </w:rPr>
        <w:t>; 4) Basic memory management (basic page allocator with a port of TLSF heap allocator); 5</w:t>
      </w:r>
      <w:r w:rsidR="0058147F">
        <w:rPr>
          <w:color w:val="000000"/>
        </w:rPr>
        <w:t>) Schedule c</w:t>
      </w:r>
      <w:r w:rsidR="00E12BB2" w:rsidRPr="005A38CB">
        <w:rPr>
          <w:color w:val="000000"/>
        </w:rPr>
        <w:t>lass based scheduler framework (with RR and FIFO policy implemented)</w:t>
      </w:r>
      <w:r w:rsidR="008C7427">
        <w:rPr>
          <w:color w:val="000000"/>
        </w:rPr>
        <w:t>;</w:t>
      </w:r>
      <w:r w:rsidR="00E12BB2" w:rsidRPr="005A38CB">
        <w:rPr>
          <w:color w:val="000000"/>
        </w:rPr>
        <w:t xml:space="preserve"> 6) In kernel POSIX API support (actually I created a lot of headers based on POSIX specification from </w:t>
      </w:r>
      <w:hyperlink r:id="rId14" w:history="1">
        <w:r w:rsidR="00E12BB2" w:rsidRPr="0030700D">
          <w:rPr>
            <w:rStyle w:val="a9"/>
          </w:rPr>
          <w:t>http://www.opengroup.org/</w:t>
        </w:r>
      </w:hyperlink>
      <w:r w:rsidR="00E12BB2" w:rsidRPr="005A38CB">
        <w:rPr>
          <w:color w:val="000000"/>
        </w:rPr>
        <w:t>)</w:t>
      </w:r>
      <w:r w:rsidR="004E4D10">
        <w:rPr>
          <w:color w:val="000000"/>
        </w:rPr>
        <w:t>;</w:t>
      </w:r>
      <w:r w:rsidR="00E12BB2" w:rsidRPr="005A38CB">
        <w:rPr>
          <w:color w:val="000000"/>
        </w:rPr>
        <w:t xml:space="preserve"> 7) Basic </w:t>
      </w:r>
      <w:r w:rsidR="008C7427">
        <w:rPr>
          <w:color w:val="000000"/>
        </w:rPr>
        <w:t xml:space="preserve">kernel objects such as </w:t>
      </w:r>
      <w:r w:rsidR="00C9754D" w:rsidRPr="005A38CB">
        <w:rPr>
          <w:color w:val="000000"/>
        </w:rPr>
        <w:t>Spinlock, Semaphore, Mutex, etc;</w:t>
      </w:r>
      <w:r w:rsidR="00E12BB2" w:rsidRPr="005A38CB">
        <w:rPr>
          <w:color w:val="000000"/>
        </w:rPr>
        <w:t xml:space="preserve"> 8) </w:t>
      </w:r>
      <w:r w:rsidR="00407E4D" w:rsidRPr="005A38CB">
        <w:rPr>
          <w:color w:val="000000"/>
        </w:rPr>
        <w:t>Integrates Intel ACPICA library for device management</w:t>
      </w:r>
      <w:r w:rsidR="008D4B03">
        <w:rPr>
          <w:color w:val="000000"/>
        </w:rPr>
        <w:t>;</w:t>
      </w:r>
      <w:r w:rsidR="00407E4D" w:rsidRPr="005A38CB">
        <w:rPr>
          <w:color w:val="000000"/>
        </w:rPr>
        <w:t xml:space="preserve"> 9) Support for basic X86 hardware, including API</w:t>
      </w:r>
      <w:r w:rsidR="00AC4072" w:rsidRPr="005A38CB">
        <w:rPr>
          <w:color w:val="000000"/>
        </w:rPr>
        <w:t>C, PIT, HPET, PMC,</w:t>
      </w:r>
      <w:r w:rsidR="00D73B98">
        <w:rPr>
          <w:color w:val="000000"/>
        </w:rPr>
        <w:t xml:space="preserve"> </w:t>
      </w:r>
      <w:r w:rsidR="00AC4072" w:rsidRPr="005A38CB">
        <w:rPr>
          <w:color w:val="000000"/>
        </w:rPr>
        <w:t>etc</w:t>
      </w:r>
      <w:r w:rsidR="008D4B03">
        <w:rPr>
          <w:color w:val="000000"/>
        </w:rPr>
        <w:t>;</w:t>
      </w:r>
      <w:r w:rsidR="00AC4072" w:rsidRPr="005A38CB">
        <w:rPr>
          <w:color w:val="000000"/>
        </w:rPr>
        <w:t xml:space="preserve"> 10) </w:t>
      </w:r>
      <w:r w:rsidR="008C7427">
        <w:rPr>
          <w:color w:val="000000"/>
        </w:rPr>
        <w:t xml:space="preserve">High Resolution </w:t>
      </w:r>
      <w:r w:rsidR="00AC4072" w:rsidRPr="005A38CB">
        <w:rPr>
          <w:color w:val="000000"/>
        </w:rPr>
        <w:t>Timer Management Framework</w:t>
      </w:r>
      <w:r w:rsidR="008D4B03">
        <w:rPr>
          <w:color w:val="000000"/>
        </w:rPr>
        <w:t>;</w:t>
      </w:r>
      <w:r w:rsidR="00AC4072" w:rsidRPr="005A38CB">
        <w:rPr>
          <w:color w:val="000000"/>
        </w:rPr>
        <w:t xml:space="preserve"> 11</w:t>
      </w:r>
      <w:r w:rsidR="00407E4D" w:rsidRPr="005A38CB">
        <w:rPr>
          <w:color w:val="000000"/>
        </w:rPr>
        <w:t>) Supports a kernel shell with commands implemented in a u-boot like fashion</w:t>
      </w:r>
      <w:r w:rsidR="008D4B03">
        <w:rPr>
          <w:color w:val="000000"/>
        </w:rPr>
        <w:t>;</w:t>
      </w:r>
      <w:r w:rsidR="00407E4D" w:rsidRPr="005A38CB">
        <w:rPr>
          <w:color w:val="000000"/>
        </w:rPr>
        <w:t xml:space="preserve"> </w:t>
      </w:r>
      <w:r w:rsidR="00AC4072" w:rsidRPr="005A38CB">
        <w:rPr>
          <w:color w:val="000000"/>
        </w:rPr>
        <w:t>12</w:t>
      </w:r>
      <w:r w:rsidR="00407E4D" w:rsidRPr="005A38CB">
        <w:rPr>
          <w:color w:val="000000"/>
        </w:rPr>
        <w:t>) Runs on real hardware</w:t>
      </w:r>
      <w:r w:rsidR="0056135B">
        <w:rPr>
          <w:color w:val="000000"/>
        </w:rPr>
        <w:t>,</w:t>
      </w:r>
      <w:r w:rsidR="00407E4D" w:rsidRPr="005A38CB">
        <w:rPr>
          <w:color w:val="000000"/>
        </w:rPr>
        <w:t xml:space="preserve"> as well as QEMU and VMware Workstation (including support for VMware </w:t>
      </w:r>
      <w:r w:rsidR="00B61046" w:rsidRPr="005A38CB">
        <w:rPr>
          <w:color w:val="000000"/>
        </w:rPr>
        <w:t>Pseudo P</w:t>
      </w:r>
      <w:r w:rsidR="00407E4D" w:rsidRPr="005A38CB">
        <w:rPr>
          <w:color w:val="000000"/>
        </w:rPr>
        <w:t xml:space="preserve">erformance Counters). </w:t>
      </w:r>
      <w:r w:rsidR="00B61046" w:rsidRPr="005A38CB">
        <w:rPr>
          <w:color w:val="000000"/>
        </w:rPr>
        <w:t xml:space="preserve">The project, although demonstrated as a playground for Operating System design and research, has been suspended in its development due to my new ambitions. </w:t>
      </w:r>
    </w:p>
    <w:p w:rsidR="005A38CB" w:rsidRPr="005A38CB" w:rsidRDefault="005A38CB" w:rsidP="005A38CB">
      <w:pPr>
        <w:pStyle w:val="a4"/>
        <w:rPr>
          <w:color w:val="000000"/>
        </w:rPr>
      </w:pPr>
    </w:p>
    <w:p w:rsidR="002D7179" w:rsidRPr="006613D2" w:rsidRDefault="002D7179" w:rsidP="00933D69">
      <w:pPr>
        <w:pStyle w:val="a4"/>
        <w:numPr>
          <w:ilvl w:val="0"/>
          <w:numId w:val="3"/>
        </w:numPr>
        <w:rPr>
          <w:color w:val="000000"/>
        </w:rPr>
      </w:pPr>
      <w:r w:rsidRPr="00C9754D">
        <w:rPr>
          <w:b/>
          <w:color w:val="000000"/>
        </w:rPr>
        <w:t>2013.05-2013.07,</w:t>
      </w:r>
      <w:r w:rsidRPr="00C42485">
        <w:t xml:space="preserve"> </w:t>
      </w:r>
      <w:r w:rsidRPr="00C9754D">
        <w:rPr>
          <w:b/>
        </w:rPr>
        <w:t xml:space="preserve">Open Source Contributor, </w:t>
      </w:r>
      <w:r w:rsidR="00CF67F7" w:rsidRPr="00C9754D">
        <w:rPr>
          <w:b/>
        </w:rPr>
        <w:t>Open Source</w:t>
      </w:r>
      <w:r w:rsidR="008D31F7" w:rsidRPr="00C9754D">
        <w:rPr>
          <w:b/>
        </w:rPr>
        <w:t xml:space="preserve"> </w:t>
      </w:r>
      <w:r w:rsidR="00234B7B">
        <w:rPr>
          <w:b/>
        </w:rPr>
        <w:t xml:space="preserve">Projects </w:t>
      </w:r>
      <w:r w:rsidR="00CF67F7">
        <w:rPr>
          <w:b/>
        </w:rPr>
        <w:t>Analyzing</w:t>
      </w:r>
      <w:r w:rsidRPr="00C9754D">
        <w:rPr>
          <w:b/>
        </w:rPr>
        <w:t xml:space="preserve"> </w:t>
      </w:r>
      <w:r w:rsidR="00CF67F7">
        <w:rPr>
          <w:b/>
        </w:rPr>
        <w:t>and Chinese Commenting</w:t>
      </w:r>
      <w:r w:rsidR="00C9754D">
        <w:rPr>
          <w:b/>
        </w:rPr>
        <w:t xml:space="preserve">, </w:t>
      </w:r>
      <w:r w:rsidR="007236F2">
        <w:rPr>
          <w:b/>
          <w:color w:val="000000"/>
        </w:rPr>
        <w:t>Multimedia Lab</w:t>
      </w:r>
      <w:r w:rsidR="007236F2">
        <w:rPr>
          <w:rFonts w:hint="eastAsia"/>
          <w:b/>
          <w:color w:val="000000"/>
        </w:rPr>
        <w:t>.</w:t>
      </w:r>
      <w:r w:rsidR="00C9754D">
        <w:rPr>
          <w:b/>
          <w:color w:val="000000"/>
        </w:rPr>
        <w:t xml:space="preserve"> of Tsinghua University</w:t>
      </w:r>
    </w:p>
    <w:p w:rsidR="006613D2" w:rsidRPr="00C9754D" w:rsidRDefault="006613D2" w:rsidP="006613D2">
      <w:pPr>
        <w:pStyle w:val="a4"/>
        <w:ind w:left="420"/>
        <w:rPr>
          <w:color w:val="000000"/>
        </w:rPr>
      </w:pPr>
    </w:p>
    <w:p w:rsidR="00CF67F7" w:rsidRDefault="00AB67D9" w:rsidP="00AB67D9">
      <w:pPr>
        <w:pStyle w:val="a4"/>
        <w:numPr>
          <w:ilvl w:val="0"/>
          <w:numId w:val="9"/>
        </w:numPr>
      </w:pPr>
      <w:r w:rsidRPr="00C9754D">
        <w:rPr>
          <w:b/>
        </w:rPr>
        <w:t xml:space="preserve">Open Source </w:t>
      </w:r>
      <w:r w:rsidR="00234B7B">
        <w:rPr>
          <w:b/>
        </w:rPr>
        <w:t xml:space="preserve">Projects </w:t>
      </w:r>
      <w:r>
        <w:rPr>
          <w:b/>
        </w:rPr>
        <w:t>Analyzing</w:t>
      </w:r>
      <w:r w:rsidRPr="00C9754D">
        <w:rPr>
          <w:b/>
        </w:rPr>
        <w:t xml:space="preserve"> </w:t>
      </w:r>
      <w:r>
        <w:rPr>
          <w:b/>
        </w:rPr>
        <w:t>and Chinese Commenting</w:t>
      </w:r>
      <w:r>
        <w:t>:</w:t>
      </w:r>
      <w:r w:rsidR="005537CB">
        <w:t xml:space="preserve"> </w:t>
      </w:r>
      <w:r w:rsidR="00CF67F7">
        <w:t>By an invi</w:t>
      </w:r>
      <w:r w:rsidR="00B847DD">
        <w:t>tation from a professor from Ts</w:t>
      </w:r>
      <w:r w:rsidR="00CF67F7">
        <w:t>inghua University, I p</w:t>
      </w:r>
      <w:r w:rsidR="00C9754D" w:rsidRPr="00ED50D6">
        <w:t>articipate</w:t>
      </w:r>
      <w:r w:rsidR="00CF67F7">
        <w:t>d</w:t>
      </w:r>
      <w:r w:rsidR="00C9754D" w:rsidRPr="00ED50D6">
        <w:t xml:space="preserve"> in </w:t>
      </w:r>
      <w:r w:rsidR="00CF67F7" w:rsidRPr="00ED50D6">
        <w:t>a</w:t>
      </w:r>
      <w:r w:rsidR="000E0575">
        <w:t>nother</w:t>
      </w:r>
      <w:r w:rsidR="00C9754D" w:rsidRPr="00ED50D6">
        <w:t xml:space="preserve"> National High-Tech Research and Development Program of China (863 Program) project</w:t>
      </w:r>
      <w:r w:rsidR="00CF67F7">
        <w:t>, which was</w:t>
      </w:r>
      <w:r w:rsidR="00C9754D">
        <w:t xml:space="preserve"> for the an</w:t>
      </w:r>
      <w:r w:rsidR="00CF67F7">
        <w:t>alyzing and commenting (with Chinese)</w:t>
      </w:r>
      <w:r w:rsidR="00C9754D">
        <w:t xml:space="preserve"> of </w:t>
      </w:r>
      <w:r w:rsidR="00CF67F7">
        <w:t>tens of</w:t>
      </w:r>
      <w:r w:rsidR="00C9754D">
        <w:t xml:space="preserve"> key enabling </w:t>
      </w:r>
      <w:r w:rsidR="00CF67F7">
        <w:t>open source projects (</w:t>
      </w:r>
      <w:hyperlink r:id="rId15" w:history="1">
        <w:r w:rsidR="00CF67F7" w:rsidRPr="0030700D">
          <w:rPr>
            <w:rStyle w:val="a9"/>
          </w:rPr>
          <w:t>http://124.16.141.148/index.php</w:t>
        </w:r>
      </w:hyperlink>
      <w:r w:rsidR="00CF67F7">
        <w:t xml:space="preserve">).  </w:t>
      </w:r>
      <w:r w:rsidR="002F39BD">
        <w:t>I was res</w:t>
      </w:r>
      <w:r w:rsidR="005C5FF2">
        <w:t xml:space="preserve">ponsible for the following </w:t>
      </w:r>
      <w:r w:rsidR="002F39BD">
        <w:t>projects: 1) Analyzing GRUB legacy (0.97)</w:t>
      </w:r>
      <w:r w:rsidR="00385988">
        <w:t>,</w:t>
      </w:r>
      <w:r w:rsidR="002F39BD">
        <w:t xml:space="preserve"> with Chinese</w:t>
      </w:r>
      <w:r w:rsidR="002F39BD">
        <w:rPr>
          <w:rFonts w:hint="eastAsia"/>
        </w:rPr>
        <w:t xml:space="preserve"> Comments</w:t>
      </w:r>
      <w:r w:rsidR="00976D9F">
        <w:t xml:space="preserve"> (</w:t>
      </w:r>
      <w:hyperlink r:id="rId16" w:history="1">
        <w:r w:rsidR="00976D9F" w:rsidRPr="0030700D">
          <w:rPr>
            <w:rStyle w:val="a9"/>
          </w:rPr>
          <w:t>https://github.com/CoryXie/GrubLegacy</w:t>
        </w:r>
      </w:hyperlink>
      <w:r w:rsidR="00976D9F">
        <w:t xml:space="preserve">) </w:t>
      </w:r>
      <w:r w:rsidR="002F39BD">
        <w:rPr>
          <w:rFonts w:hint="eastAsia"/>
        </w:rPr>
        <w:t xml:space="preserve">and </w:t>
      </w:r>
      <w:r w:rsidR="002F39BD">
        <w:t>Analysis</w:t>
      </w:r>
      <w:r w:rsidR="002F39BD">
        <w:rPr>
          <w:rFonts w:hint="eastAsia"/>
        </w:rPr>
        <w:t xml:space="preserve"> </w:t>
      </w:r>
      <w:r w:rsidR="002F39BD">
        <w:t>R</w:t>
      </w:r>
      <w:r w:rsidR="002F39BD">
        <w:rPr>
          <w:rFonts w:hint="eastAsia"/>
        </w:rPr>
        <w:t>eports</w:t>
      </w:r>
      <w:r w:rsidR="002F39BD">
        <w:t>;</w:t>
      </w:r>
      <w:r w:rsidR="002F39BD">
        <w:rPr>
          <w:rFonts w:hint="eastAsia"/>
        </w:rPr>
        <w:t xml:space="preserve"> 2) </w:t>
      </w:r>
      <w:r w:rsidR="002F39BD">
        <w:t>Analyzing GRUB 2</w:t>
      </w:r>
      <w:r w:rsidR="00385988">
        <w:t>,</w:t>
      </w:r>
      <w:r w:rsidR="00976D9F">
        <w:t xml:space="preserve"> </w:t>
      </w:r>
      <w:r w:rsidR="002F39BD">
        <w:t>with Chinese</w:t>
      </w:r>
      <w:r w:rsidR="00976D9F">
        <w:rPr>
          <w:rFonts w:hint="eastAsia"/>
        </w:rPr>
        <w:t xml:space="preserve"> Comments</w:t>
      </w:r>
      <w:r w:rsidR="00976D9F">
        <w:t xml:space="preserve"> (</w:t>
      </w:r>
      <w:hyperlink r:id="rId17" w:history="1">
        <w:r w:rsidR="00976D9F" w:rsidRPr="0030700D">
          <w:rPr>
            <w:rStyle w:val="a9"/>
          </w:rPr>
          <w:t>https://github.com/CoryXie/GRUB2</w:t>
        </w:r>
      </w:hyperlink>
      <w:r w:rsidR="00976D9F">
        <w:t xml:space="preserve">) </w:t>
      </w:r>
      <w:r w:rsidR="002F39BD">
        <w:rPr>
          <w:rFonts w:hint="eastAsia"/>
        </w:rPr>
        <w:t xml:space="preserve">and </w:t>
      </w:r>
      <w:r w:rsidR="002F39BD">
        <w:t>Analysis</w:t>
      </w:r>
      <w:r w:rsidR="002F39BD">
        <w:rPr>
          <w:rFonts w:hint="eastAsia"/>
        </w:rPr>
        <w:t xml:space="preserve"> </w:t>
      </w:r>
      <w:r w:rsidR="002F39BD">
        <w:t>R</w:t>
      </w:r>
      <w:r w:rsidR="002F39BD">
        <w:rPr>
          <w:rFonts w:hint="eastAsia"/>
        </w:rPr>
        <w:t>eports</w:t>
      </w:r>
      <w:r w:rsidR="002F39BD">
        <w:t xml:space="preserve">; </w:t>
      </w:r>
      <w:r w:rsidR="00976D9F">
        <w:t>3) Analyzing Sysvinit (</w:t>
      </w:r>
      <w:r w:rsidR="00976D9F" w:rsidRPr="00976D9F">
        <w:t>sysvinit-2.88</w:t>
      </w:r>
      <w:r w:rsidR="00976D9F">
        <w:t>) with Analysis</w:t>
      </w:r>
      <w:r w:rsidR="00976D9F">
        <w:rPr>
          <w:rFonts w:hint="eastAsia"/>
        </w:rPr>
        <w:t xml:space="preserve"> </w:t>
      </w:r>
      <w:r w:rsidR="00976D9F">
        <w:t>R</w:t>
      </w:r>
      <w:r w:rsidR="00976D9F">
        <w:rPr>
          <w:rFonts w:hint="eastAsia"/>
        </w:rPr>
        <w:t>eports</w:t>
      </w:r>
      <w:r w:rsidR="00976D9F">
        <w:t>; 4) Analyzing Libvirt (</w:t>
      </w:r>
      <w:r w:rsidR="00976D9F" w:rsidRPr="00976D9F">
        <w:t>libvirt-1.0.0</w:t>
      </w:r>
      <w:r w:rsidR="00976D9F">
        <w:t>) with Analysis</w:t>
      </w:r>
      <w:r w:rsidR="00976D9F">
        <w:rPr>
          <w:rFonts w:hint="eastAsia"/>
        </w:rPr>
        <w:t xml:space="preserve"> </w:t>
      </w:r>
      <w:r w:rsidR="00976D9F">
        <w:t>R</w:t>
      </w:r>
      <w:r w:rsidR="00976D9F">
        <w:rPr>
          <w:rFonts w:hint="eastAsia"/>
        </w:rPr>
        <w:t>eports</w:t>
      </w:r>
      <w:r w:rsidR="00976D9F">
        <w:t>. These projects gave me much deeper understanding of how modern Operating System</w:t>
      </w:r>
      <w:r w:rsidR="005C5FF2">
        <w:t>s work</w:t>
      </w:r>
      <w:r w:rsidR="00976D9F">
        <w:t>. The reports are not currently public</w:t>
      </w:r>
      <w:r w:rsidR="006D5D4B">
        <w:t>ly</w:t>
      </w:r>
      <w:r w:rsidR="00976D9F">
        <w:t xml:space="preserve"> available yet but can be provided for interested entities.  </w:t>
      </w:r>
    </w:p>
    <w:p w:rsidR="006613D2" w:rsidRPr="002F39BD" w:rsidRDefault="006613D2" w:rsidP="006613D2">
      <w:pPr>
        <w:pStyle w:val="a4"/>
      </w:pPr>
    </w:p>
    <w:p w:rsidR="00B847DD" w:rsidRDefault="00A87103" w:rsidP="00B847DD">
      <w:pPr>
        <w:pStyle w:val="a4"/>
        <w:numPr>
          <w:ilvl w:val="0"/>
          <w:numId w:val="3"/>
        </w:numPr>
        <w:rPr>
          <w:b/>
          <w:color w:val="000000"/>
        </w:rPr>
      </w:pPr>
      <w:r w:rsidRPr="006F295A">
        <w:rPr>
          <w:b/>
          <w:color w:val="000000"/>
        </w:rPr>
        <w:t>2013.07-2014.01</w:t>
      </w:r>
      <w:r w:rsidR="00B847DD" w:rsidRPr="006F295A">
        <w:rPr>
          <w:b/>
          <w:color w:val="000000"/>
        </w:rPr>
        <w:t>,</w:t>
      </w:r>
      <w:r w:rsidR="00B847DD" w:rsidRPr="006F295A">
        <w:rPr>
          <w:b/>
        </w:rPr>
        <w:t xml:space="preserve"> Open Source Contributor, </w:t>
      </w:r>
      <w:r w:rsidR="006F295A" w:rsidRPr="006F295A">
        <w:rPr>
          <w:b/>
        </w:rPr>
        <w:t xml:space="preserve"> Android Native Window</w:t>
      </w:r>
      <w:r w:rsidR="009C7D0E">
        <w:rPr>
          <w:b/>
        </w:rPr>
        <w:t>ing</w:t>
      </w:r>
      <w:r w:rsidR="006F295A" w:rsidRPr="006F295A">
        <w:rPr>
          <w:b/>
        </w:rPr>
        <w:t xml:space="preserve"> System Based on Skia</w:t>
      </w:r>
      <w:r w:rsidR="00B847DD" w:rsidRPr="006F295A">
        <w:rPr>
          <w:b/>
        </w:rPr>
        <w:t xml:space="preserve">, </w:t>
      </w:r>
      <w:r w:rsidR="00B847DD" w:rsidRPr="006F295A">
        <w:rPr>
          <w:b/>
          <w:color w:val="000000"/>
        </w:rPr>
        <w:t>Multimedia Lab</w:t>
      </w:r>
      <w:r w:rsidR="00385988">
        <w:rPr>
          <w:b/>
          <w:color w:val="000000"/>
        </w:rPr>
        <w:t>.</w:t>
      </w:r>
      <w:r w:rsidR="00B847DD" w:rsidRPr="006F295A">
        <w:rPr>
          <w:b/>
          <w:color w:val="000000"/>
        </w:rPr>
        <w:t xml:space="preserve"> of Tsinghua University</w:t>
      </w:r>
    </w:p>
    <w:p w:rsidR="00556AFF" w:rsidRPr="006F295A" w:rsidRDefault="00556AFF" w:rsidP="00556AFF">
      <w:pPr>
        <w:pStyle w:val="a4"/>
        <w:ind w:left="420"/>
        <w:rPr>
          <w:b/>
          <w:color w:val="000000"/>
        </w:rPr>
      </w:pPr>
    </w:p>
    <w:p w:rsidR="00556AFF" w:rsidRPr="00131F0A" w:rsidRDefault="00556AFF" w:rsidP="00620615">
      <w:pPr>
        <w:pStyle w:val="a4"/>
        <w:numPr>
          <w:ilvl w:val="0"/>
          <w:numId w:val="9"/>
        </w:numPr>
        <w:rPr>
          <w:color w:val="000000"/>
        </w:rPr>
      </w:pPr>
      <w:r w:rsidRPr="006F295A">
        <w:rPr>
          <w:b/>
        </w:rPr>
        <w:t>Android Native Window</w:t>
      </w:r>
      <w:r>
        <w:rPr>
          <w:b/>
        </w:rPr>
        <w:t>ing</w:t>
      </w:r>
      <w:r w:rsidRPr="006F295A">
        <w:rPr>
          <w:b/>
        </w:rPr>
        <w:t xml:space="preserve"> System</w:t>
      </w:r>
      <w:r>
        <w:rPr>
          <w:color w:val="000000"/>
        </w:rPr>
        <w:t xml:space="preserve">: </w:t>
      </w:r>
      <w:r w:rsidR="000E68FE" w:rsidRPr="00556AFF">
        <w:rPr>
          <w:rFonts w:hint="eastAsia"/>
          <w:color w:val="000000"/>
        </w:rPr>
        <w:t xml:space="preserve">Android has been </w:t>
      </w:r>
      <w:r w:rsidR="000E68FE" w:rsidRPr="00556AFF">
        <w:rPr>
          <w:color w:val="000000"/>
        </w:rPr>
        <w:t xml:space="preserve">most popular Open Source Mobile Operating System which featured a Java based App development environment, enabling tons of Apps available on the market. However, Java is not always the best option in all cases (for performance reasons, or for license reasons). One (not to be named) domestic vendor wants to use the basic Android framework created by Google, but would like to get rid of (or </w:t>
      </w:r>
      <w:r w:rsidR="006459C6">
        <w:rPr>
          <w:color w:val="000000"/>
        </w:rPr>
        <w:t xml:space="preserve">use it </w:t>
      </w:r>
      <w:r w:rsidR="000E68FE" w:rsidRPr="00556AFF">
        <w:rPr>
          <w:color w:val="000000"/>
        </w:rPr>
        <w:t>side</w:t>
      </w:r>
      <w:r w:rsidR="006459C6">
        <w:rPr>
          <w:color w:val="000000"/>
        </w:rPr>
        <w:t xml:space="preserve"> by side</w:t>
      </w:r>
      <w:r w:rsidR="000E68FE" w:rsidRPr="00556AFF">
        <w:rPr>
          <w:color w:val="000000"/>
        </w:rPr>
        <w:t xml:space="preserve">) the Java environment. So it requires a native windowing system based on Android frameworks. I was invited by the same </w:t>
      </w:r>
      <w:r w:rsidR="000E68FE">
        <w:t>professor from Tsinghua University</w:t>
      </w:r>
      <w:r w:rsidR="000E68FE" w:rsidRPr="00556AFF">
        <w:rPr>
          <w:color w:val="000000"/>
        </w:rPr>
        <w:t xml:space="preserve"> to help them identify the feasibilities of making a native </w:t>
      </w:r>
      <w:r w:rsidR="00D15568" w:rsidRPr="00556AFF">
        <w:rPr>
          <w:color w:val="000000"/>
        </w:rPr>
        <w:t>windowing system</w:t>
      </w:r>
      <w:r w:rsidR="000E68FE" w:rsidRPr="00556AFF">
        <w:rPr>
          <w:color w:val="000000"/>
        </w:rPr>
        <w:t xml:space="preserve"> (not the Android </w:t>
      </w:r>
      <w:r w:rsidR="00150AD5">
        <w:rPr>
          <w:color w:val="000000"/>
        </w:rPr>
        <w:t>NDK</w:t>
      </w:r>
      <w:r w:rsidR="000E68FE" w:rsidRPr="00556AFF">
        <w:rPr>
          <w:color w:val="000000"/>
        </w:rPr>
        <w:t xml:space="preserve"> development environment which is still initiated from Java). With that intention in mind, I created SkiWin </w:t>
      </w:r>
      <w:r w:rsidR="00D15568" w:rsidRPr="00556AFF">
        <w:rPr>
          <w:color w:val="000000"/>
        </w:rPr>
        <w:t xml:space="preserve">project </w:t>
      </w:r>
      <w:r w:rsidR="000E68FE" w:rsidRPr="00556AFF">
        <w:rPr>
          <w:color w:val="000000"/>
        </w:rPr>
        <w:t>(</w:t>
      </w:r>
      <w:hyperlink r:id="rId18" w:history="1">
        <w:r w:rsidR="000E68FE" w:rsidRPr="0030700D">
          <w:rPr>
            <w:rStyle w:val="a9"/>
          </w:rPr>
          <w:t>https://github.com/CoryXie/SkiWin</w:t>
        </w:r>
      </w:hyperlink>
      <w:r w:rsidR="00DA7682">
        <w:rPr>
          <w:color w:val="000000"/>
        </w:rPr>
        <w:t>) which is an Android native windowing system b</w:t>
      </w:r>
      <w:r w:rsidR="00D15568" w:rsidRPr="00556AFF">
        <w:rPr>
          <w:color w:val="000000"/>
        </w:rPr>
        <w:t>ased on Skia</w:t>
      </w:r>
      <w:r w:rsidR="00620615">
        <w:rPr>
          <w:color w:val="000000"/>
        </w:rPr>
        <w:t xml:space="preserve"> (</w:t>
      </w:r>
      <w:r w:rsidR="00620615" w:rsidRPr="00620615">
        <w:rPr>
          <w:color w:val="000000"/>
        </w:rPr>
        <w:t>2D Graphics Library</w:t>
      </w:r>
      <w:r w:rsidR="00620615">
        <w:rPr>
          <w:color w:val="000000"/>
        </w:rPr>
        <w:t xml:space="preserve"> used by Android in its native layer</w:t>
      </w:r>
      <w:r w:rsidR="0024752E">
        <w:rPr>
          <w:color w:val="000000"/>
        </w:rPr>
        <w:t xml:space="preserve"> for rendering graphics</w:t>
      </w:r>
      <w:r w:rsidR="00620615">
        <w:rPr>
          <w:color w:val="000000"/>
        </w:rPr>
        <w:t>)</w:t>
      </w:r>
      <w:r w:rsidR="00D15568" w:rsidRPr="00556AFF">
        <w:rPr>
          <w:color w:val="000000"/>
        </w:rPr>
        <w:t>. This includes features like: 1) True native App start</w:t>
      </w:r>
      <w:r w:rsidR="00693533">
        <w:rPr>
          <w:color w:val="000000"/>
        </w:rPr>
        <w:t>s</w:t>
      </w:r>
      <w:r w:rsidR="00D15568" w:rsidRPr="00556AFF">
        <w:rPr>
          <w:color w:val="000000"/>
        </w:rPr>
        <w:t xml:space="preserve"> from main in C language</w:t>
      </w:r>
      <w:r w:rsidR="00DF2B3A">
        <w:rPr>
          <w:color w:val="000000"/>
        </w:rPr>
        <w:t>;</w:t>
      </w:r>
      <w:r w:rsidR="00D15568" w:rsidRPr="00556AFF">
        <w:rPr>
          <w:color w:val="000000"/>
        </w:rPr>
        <w:t xml:space="preserve"> 2) Basic View creation and management</w:t>
      </w:r>
      <w:r w:rsidR="00DF2B3A">
        <w:rPr>
          <w:color w:val="000000"/>
        </w:rPr>
        <w:t>;</w:t>
      </w:r>
      <w:r w:rsidR="00D15568" w:rsidRPr="00556AFF">
        <w:rPr>
          <w:color w:val="000000"/>
        </w:rPr>
        <w:t xml:space="preserve"> 3) </w:t>
      </w:r>
      <w:r w:rsidR="003A1DA8">
        <w:rPr>
          <w:color w:val="000000"/>
        </w:rPr>
        <w:t>Support</w:t>
      </w:r>
      <w:r w:rsidR="00693533">
        <w:rPr>
          <w:color w:val="000000"/>
        </w:rPr>
        <w:t>s</w:t>
      </w:r>
      <w:r w:rsidR="00D15568" w:rsidRPr="00556AFF">
        <w:rPr>
          <w:color w:val="000000"/>
        </w:rPr>
        <w:t xml:space="preserve"> input event handing</w:t>
      </w:r>
      <w:r w:rsidR="00363B5D">
        <w:rPr>
          <w:color w:val="000000"/>
        </w:rPr>
        <w:t xml:space="preserve"> (native InputManager)</w:t>
      </w:r>
      <w:r w:rsidR="00D15568" w:rsidRPr="00556AFF">
        <w:rPr>
          <w:color w:val="000000"/>
        </w:rPr>
        <w:t xml:space="preserve"> with the views; 4) Based on Skia which is from Android Framework, thus it can live with </w:t>
      </w:r>
      <w:r w:rsidR="00FA46E4" w:rsidRPr="00556AFF">
        <w:rPr>
          <w:color w:val="000000"/>
        </w:rPr>
        <w:t>Android</w:t>
      </w:r>
      <w:r w:rsidR="00D15568" w:rsidRPr="00556AFF">
        <w:rPr>
          <w:color w:val="000000"/>
        </w:rPr>
        <w:t xml:space="preserve"> Java environment, </w:t>
      </w:r>
      <w:r w:rsidR="00693533">
        <w:rPr>
          <w:color w:val="000000"/>
        </w:rPr>
        <w:t>switched by a switcher</w:t>
      </w:r>
      <w:r w:rsidR="003407C1">
        <w:rPr>
          <w:color w:val="000000"/>
        </w:rPr>
        <w:t xml:space="preserve"> Android</w:t>
      </w:r>
      <w:r w:rsidR="00D15568" w:rsidRPr="00556AFF">
        <w:rPr>
          <w:color w:val="000000"/>
        </w:rPr>
        <w:t xml:space="preserve"> App (</w:t>
      </w:r>
      <w:hyperlink r:id="rId19" w:history="1">
        <w:r w:rsidR="00D15568" w:rsidRPr="0030700D">
          <w:rPr>
            <w:rStyle w:val="a9"/>
          </w:rPr>
          <w:t>https://github.com/CoryXie/SkiWinSwitcher</w:t>
        </w:r>
      </w:hyperlink>
      <w:r w:rsidR="00D15568" w:rsidRPr="00556AFF">
        <w:rPr>
          <w:color w:val="000000"/>
        </w:rPr>
        <w:t xml:space="preserve">). </w:t>
      </w:r>
    </w:p>
    <w:p w:rsidR="00415D54" w:rsidRDefault="00415D54" w:rsidP="00415D54">
      <w:pPr>
        <w:pStyle w:val="1"/>
      </w:pPr>
      <w:r>
        <w:t>KEY CAPABILITIES</w:t>
      </w:r>
    </w:p>
    <w:p w:rsidR="00415D54" w:rsidRDefault="00415D54" w:rsidP="00271E26">
      <w:pPr>
        <w:rPr>
          <w:color w:val="000000"/>
        </w:rPr>
      </w:pPr>
    </w:p>
    <w:p w:rsidR="00206BC8" w:rsidRPr="000E68FE" w:rsidRDefault="00206BC8" w:rsidP="00271E26">
      <w:pPr>
        <w:rPr>
          <w:color w:val="000000"/>
        </w:rPr>
      </w:pPr>
      <w:r>
        <w:rPr>
          <w:color w:val="000000"/>
        </w:rPr>
        <w:t xml:space="preserve">The following list shows the key technical aspects </w:t>
      </w:r>
      <w:r w:rsidR="00F0153E">
        <w:rPr>
          <w:color w:val="000000"/>
        </w:rPr>
        <w:t>that either I am quite expertized</w:t>
      </w:r>
      <w:r w:rsidR="00EE165C">
        <w:rPr>
          <w:color w:val="000000"/>
        </w:rPr>
        <w:t xml:space="preserve"> on</w:t>
      </w:r>
      <w:r w:rsidR="00F0153E">
        <w:rPr>
          <w:color w:val="000000"/>
        </w:rPr>
        <w:t xml:space="preserve"> or have enough know-hows.  </w:t>
      </w:r>
    </w:p>
    <w:p w:rsidR="00271E26" w:rsidRPr="008930C3" w:rsidRDefault="00C8670F" w:rsidP="00307BFA">
      <w:pPr>
        <w:pStyle w:val="a4"/>
        <w:numPr>
          <w:ilvl w:val="0"/>
          <w:numId w:val="3"/>
        </w:numPr>
        <w:rPr>
          <w:color w:val="000000"/>
        </w:rPr>
      </w:pPr>
      <w:r>
        <w:rPr>
          <w:rFonts w:hint="eastAsia"/>
          <w:color w:val="000000"/>
        </w:rPr>
        <w:t>M</w:t>
      </w:r>
      <w:r w:rsidR="00271E26" w:rsidRPr="008930C3">
        <w:rPr>
          <w:color w:val="000000"/>
        </w:rPr>
        <w:t>ainstream operating system kernel</w:t>
      </w:r>
      <w:r w:rsidR="008930C3">
        <w:rPr>
          <w:color w:val="000000"/>
        </w:rPr>
        <w:t>s</w:t>
      </w:r>
      <w:r w:rsidR="002320A1" w:rsidRPr="008930C3">
        <w:rPr>
          <w:color w:val="000000"/>
        </w:rPr>
        <w:t xml:space="preserve">: </w:t>
      </w:r>
      <w:r w:rsidR="006A53FE" w:rsidRPr="008930C3">
        <w:rPr>
          <w:color w:val="000000"/>
        </w:rPr>
        <w:t>Linux</w:t>
      </w:r>
      <w:r w:rsidR="002320A1" w:rsidRPr="008930C3">
        <w:rPr>
          <w:rFonts w:hint="eastAsia"/>
          <w:color w:val="000000"/>
        </w:rPr>
        <w:t xml:space="preserve">, </w:t>
      </w:r>
      <w:r w:rsidR="000E0CD3" w:rsidRPr="008930C3">
        <w:rPr>
          <w:color w:val="000000"/>
        </w:rPr>
        <w:t>FreeBSD</w:t>
      </w:r>
      <w:r w:rsidR="002320A1" w:rsidRPr="008930C3">
        <w:rPr>
          <w:rFonts w:hint="eastAsia"/>
          <w:color w:val="000000"/>
        </w:rPr>
        <w:t xml:space="preserve">, </w:t>
      </w:r>
      <w:r w:rsidR="00C31471" w:rsidRPr="008930C3">
        <w:rPr>
          <w:color w:val="000000"/>
        </w:rPr>
        <w:t>VxWorks</w:t>
      </w:r>
      <w:r w:rsidR="002320A1" w:rsidRPr="008930C3">
        <w:rPr>
          <w:rFonts w:hint="eastAsia"/>
          <w:color w:val="000000"/>
        </w:rPr>
        <w:t xml:space="preserve">, </w:t>
      </w:r>
      <w:r w:rsidR="00C31471" w:rsidRPr="008930C3">
        <w:rPr>
          <w:color w:val="000000"/>
        </w:rPr>
        <w:t>ThreadX</w:t>
      </w:r>
      <w:r w:rsidR="00D36D82">
        <w:rPr>
          <w:color w:val="000000"/>
        </w:rPr>
        <w:t>,…</w:t>
      </w:r>
    </w:p>
    <w:p w:rsidR="00271E26" w:rsidRDefault="00C8670F" w:rsidP="00307BFA">
      <w:pPr>
        <w:pStyle w:val="a4"/>
        <w:numPr>
          <w:ilvl w:val="0"/>
          <w:numId w:val="3"/>
        </w:numPr>
        <w:rPr>
          <w:color w:val="000000"/>
        </w:rPr>
      </w:pPr>
      <w:r>
        <w:rPr>
          <w:rFonts w:hint="eastAsia"/>
          <w:color w:val="000000"/>
        </w:rPr>
        <w:t>M</w:t>
      </w:r>
      <w:r w:rsidR="00271E26" w:rsidRPr="008930C3">
        <w:rPr>
          <w:color w:val="000000"/>
        </w:rPr>
        <w:t>ainstream CPU architecture</w:t>
      </w:r>
      <w:r w:rsidR="008930C3">
        <w:rPr>
          <w:color w:val="000000"/>
        </w:rPr>
        <w:t>s</w:t>
      </w:r>
      <w:r w:rsidR="00D65C9C" w:rsidRPr="008930C3">
        <w:rPr>
          <w:rFonts w:hint="eastAsia"/>
          <w:color w:val="000000"/>
        </w:rPr>
        <w:t>:</w:t>
      </w:r>
      <w:r w:rsidR="00D65C9C" w:rsidRPr="008930C3">
        <w:rPr>
          <w:color w:val="000000"/>
        </w:rPr>
        <w:t xml:space="preserve"> </w:t>
      </w:r>
      <w:r w:rsidR="006A53FE" w:rsidRPr="008930C3">
        <w:rPr>
          <w:color w:val="000000"/>
        </w:rPr>
        <w:t>Intel</w:t>
      </w:r>
      <w:r w:rsidR="00617024" w:rsidRPr="008930C3">
        <w:rPr>
          <w:rFonts w:hint="eastAsia"/>
          <w:color w:val="000000"/>
        </w:rPr>
        <w:t xml:space="preserve"> x</w:t>
      </w:r>
      <w:r w:rsidR="006A53FE" w:rsidRPr="008930C3">
        <w:rPr>
          <w:rFonts w:hint="eastAsia"/>
          <w:color w:val="000000"/>
        </w:rPr>
        <w:t>86,</w:t>
      </w:r>
      <w:r w:rsidR="006A53FE" w:rsidRPr="008930C3">
        <w:rPr>
          <w:color w:val="000000"/>
        </w:rPr>
        <w:t xml:space="preserve"> </w:t>
      </w:r>
      <w:r w:rsidR="002320A1" w:rsidRPr="008930C3">
        <w:rPr>
          <w:color w:val="000000"/>
        </w:rPr>
        <w:t xml:space="preserve">Intel </w:t>
      </w:r>
      <w:r w:rsidR="006A53FE" w:rsidRPr="008930C3">
        <w:rPr>
          <w:color w:val="000000"/>
        </w:rPr>
        <w:t>64</w:t>
      </w:r>
      <w:r w:rsidR="002320A1" w:rsidRPr="008930C3">
        <w:rPr>
          <w:rFonts w:hint="eastAsia"/>
          <w:color w:val="000000"/>
        </w:rPr>
        <w:t>,</w:t>
      </w:r>
      <w:r w:rsidR="002320A1" w:rsidRPr="008930C3">
        <w:rPr>
          <w:color w:val="000000"/>
        </w:rPr>
        <w:t xml:space="preserve"> </w:t>
      </w:r>
      <w:r w:rsidR="007A4DDB" w:rsidRPr="008930C3">
        <w:rPr>
          <w:color w:val="000000"/>
        </w:rPr>
        <w:t>ARM</w:t>
      </w:r>
      <w:r w:rsidR="00D65C9C" w:rsidRPr="008930C3">
        <w:rPr>
          <w:color w:val="000000"/>
        </w:rPr>
        <w:t>,</w:t>
      </w:r>
      <w:r w:rsidR="002320A1" w:rsidRPr="008930C3">
        <w:rPr>
          <w:color w:val="000000"/>
        </w:rPr>
        <w:t xml:space="preserve"> </w:t>
      </w:r>
      <w:r w:rsidR="007A4DDB" w:rsidRPr="008930C3">
        <w:rPr>
          <w:color w:val="000000"/>
        </w:rPr>
        <w:t>PowerPC</w:t>
      </w:r>
      <w:r w:rsidR="00D65C9C" w:rsidRPr="008930C3">
        <w:rPr>
          <w:color w:val="000000"/>
        </w:rPr>
        <w:t xml:space="preserve">, </w:t>
      </w:r>
      <w:r w:rsidR="006A53FE" w:rsidRPr="008930C3">
        <w:rPr>
          <w:color w:val="000000"/>
        </w:rPr>
        <w:t>MIPS</w:t>
      </w:r>
      <w:r w:rsidR="00D36D82">
        <w:rPr>
          <w:color w:val="000000"/>
        </w:rPr>
        <w:t>,…</w:t>
      </w:r>
    </w:p>
    <w:p w:rsidR="007724E9" w:rsidRPr="008930C3" w:rsidRDefault="00CE0F90" w:rsidP="00307BFA">
      <w:pPr>
        <w:pStyle w:val="a4"/>
        <w:numPr>
          <w:ilvl w:val="0"/>
          <w:numId w:val="3"/>
        </w:numPr>
        <w:rPr>
          <w:color w:val="000000"/>
        </w:rPr>
      </w:pPr>
      <w:r>
        <w:rPr>
          <w:color w:val="000000"/>
        </w:rPr>
        <w:t xml:space="preserve">Common CPU </w:t>
      </w:r>
      <w:r w:rsidR="007724E9" w:rsidRPr="008930C3">
        <w:rPr>
          <w:color w:val="000000"/>
        </w:rPr>
        <w:t>architecture</w:t>
      </w:r>
      <w:r w:rsidR="00206BC8">
        <w:rPr>
          <w:color w:val="000000"/>
        </w:rPr>
        <w:t xml:space="preserve"> </w:t>
      </w:r>
      <w:r w:rsidR="00725CD4">
        <w:rPr>
          <w:color w:val="000000"/>
        </w:rPr>
        <w:t>knowledge</w:t>
      </w:r>
      <w:r w:rsidR="007724E9">
        <w:rPr>
          <w:color w:val="000000"/>
        </w:rPr>
        <w:t>: Cache Coherency</w:t>
      </w:r>
      <w:r w:rsidR="004921CE">
        <w:rPr>
          <w:color w:val="000000"/>
        </w:rPr>
        <w:t xml:space="preserve"> (MESI, MESIF)</w:t>
      </w:r>
      <w:r w:rsidR="007724E9">
        <w:rPr>
          <w:color w:val="000000"/>
        </w:rPr>
        <w:t>, Memory Consistence</w:t>
      </w:r>
      <w:r w:rsidR="00F0153E">
        <w:rPr>
          <w:color w:val="000000"/>
        </w:rPr>
        <w:t xml:space="preserve"> (Memory Ordering</w:t>
      </w:r>
      <w:r w:rsidR="002149F8">
        <w:rPr>
          <w:color w:val="000000"/>
        </w:rPr>
        <w:t xml:space="preserve">, </w:t>
      </w:r>
      <w:r w:rsidR="00156AA2">
        <w:rPr>
          <w:color w:val="000000"/>
        </w:rPr>
        <w:t>Write Buffers</w:t>
      </w:r>
      <w:r w:rsidR="00F0153E">
        <w:rPr>
          <w:color w:val="000000"/>
        </w:rPr>
        <w:t>)</w:t>
      </w:r>
      <w:r w:rsidR="007724E9">
        <w:rPr>
          <w:color w:val="000000"/>
        </w:rPr>
        <w:t>, MMU</w:t>
      </w:r>
      <w:r w:rsidR="009934B7">
        <w:rPr>
          <w:color w:val="000000"/>
        </w:rPr>
        <w:t xml:space="preserve"> </w:t>
      </w:r>
      <w:r w:rsidR="00C40BA3">
        <w:rPr>
          <w:color w:val="000000"/>
        </w:rPr>
        <w:t xml:space="preserve">(Segmentation, Paging, </w:t>
      </w:r>
      <w:r w:rsidR="007724E9">
        <w:rPr>
          <w:color w:val="000000"/>
        </w:rPr>
        <w:t>TLB</w:t>
      </w:r>
      <w:r w:rsidR="00C40BA3">
        <w:rPr>
          <w:color w:val="000000"/>
        </w:rPr>
        <w:t>)</w:t>
      </w:r>
      <w:r w:rsidR="007724E9">
        <w:rPr>
          <w:color w:val="000000"/>
        </w:rPr>
        <w:t xml:space="preserve">, </w:t>
      </w:r>
      <w:r w:rsidR="000503AB">
        <w:rPr>
          <w:color w:val="000000"/>
        </w:rPr>
        <w:t>Virtualization</w:t>
      </w:r>
      <w:r w:rsidR="00275011">
        <w:rPr>
          <w:color w:val="000000"/>
        </w:rPr>
        <w:t xml:space="preserve"> (VT-x, VT-d)</w:t>
      </w:r>
      <w:r w:rsidR="0024558E">
        <w:rPr>
          <w:rFonts w:hint="eastAsia"/>
          <w:color w:val="000000"/>
        </w:rPr>
        <w:t>,</w:t>
      </w:r>
      <w:r w:rsidR="007724E9">
        <w:rPr>
          <w:color w:val="000000"/>
        </w:rPr>
        <w:t>…</w:t>
      </w:r>
      <w:r w:rsidR="007724E9">
        <w:rPr>
          <w:rFonts w:hint="eastAsia"/>
          <w:color w:val="000000"/>
        </w:rPr>
        <w:t xml:space="preserve"> </w:t>
      </w:r>
    </w:p>
    <w:p w:rsidR="00271E26" w:rsidRPr="008930C3" w:rsidRDefault="00E131DB" w:rsidP="00307BFA">
      <w:pPr>
        <w:pStyle w:val="a4"/>
        <w:numPr>
          <w:ilvl w:val="0"/>
          <w:numId w:val="3"/>
        </w:numPr>
        <w:rPr>
          <w:color w:val="000000"/>
        </w:rPr>
      </w:pPr>
      <w:r>
        <w:rPr>
          <w:color w:val="000000"/>
        </w:rPr>
        <w:t>Common</w:t>
      </w:r>
      <w:r w:rsidR="00271E26" w:rsidRPr="008930C3">
        <w:rPr>
          <w:color w:val="000000"/>
        </w:rPr>
        <w:t xml:space="preserve"> protocol</w:t>
      </w:r>
      <w:r w:rsidR="00271E26" w:rsidRPr="008930C3">
        <w:rPr>
          <w:rFonts w:hint="eastAsia"/>
          <w:color w:val="000000"/>
        </w:rPr>
        <w:t>s</w:t>
      </w:r>
      <w:r w:rsidR="00271E26" w:rsidRPr="008930C3">
        <w:rPr>
          <w:color w:val="000000"/>
        </w:rPr>
        <w:t xml:space="preserve"> and standards</w:t>
      </w:r>
      <w:r w:rsidR="00932DDE" w:rsidRPr="008930C3">
        <w:rPr>
          <w:color w:val="000000"/>
        </w:rPr>
        <w:t xml:space="preserve">: </w:t>
      </w:r>
      <w:r w:rsidR="00206BC8" w:rsidRPr="008930C3">
        <w:rPr>
          <w:color w:val="000000"/>
        </w:rPr>
        <w:t>USB 2.0/3.0</w:t>
      </w:r>
      <w:r w:rsidR="00C53B5E">
        <w:rPr>
          <w:color w:val="000000"/>
        </w:rPr>
        <w:t xml:space="preserve"> (xHCI, EHCI, OHCI, UHCI,…)</w:t>
      </w:r>
      <w:r w:rsidR="00206BC8" w:rsidRPr="008930C3">
        <w:rPr>
          <w:color w:val="000000"/>
        </w:rPr>
        <w:t>, PCI/PCIe</w:t>
      </w:r>
      <w:r w:rsidR="000C4F71">
        <w:rPr>
          <w:color w:val="000000"/>
        </w:rPr>
        <w:t xml:space="preserve"> (RC, Bridge, </w:t>
      </w:r>
      <w:r w:rsidR="001C366E">
        <w:rPr>
          <w:color w:val="000000"/>
        </w:rPr>
        <w:t>Switch</w:t>
      </w:r>
      <w:r w:rsidR="000C4F71">
        <w:rPr>
          <w:color w:val="000000"/>
        </w:rPr>
        <w:t>,…)</w:t>
      </w:r>
      <w:r w:rsidR="00206BC8">
        <w:rPr>
          <w:color w:val="000000"/>
        </w:rPr>
        <w:t xml:space="preserve">, </w:t>
      </w:r>
      <w:r w:rsidR="00A21A34">
        <w:rPr>
          <w:color w:val="000000"/>
        </w:rPr>
        <w:t>SATA</w:t>
      </w:r>
      <w:r w:rsidR="001C366E">
        <w:rPr>
          <w:color w:val="000000"/>
        </w:rPr>
        <w:t xml:space="preserve"> (AHCI)</w:t>
      </w:r>
      <w:r w:rsidR="00A21A34">
        <w:rPr>
          <w:color w:val="000000"/>
        </w:rPr>
        <w:t xml:space="preserve">, </w:t>
      </w:r>
      <w:r w:rsidR="00FD2043">
        <w:rPr>
          <w:color w:val="000000"/>
        </w:rPr>
        <w:t>SCSI</w:t>
      </w:r>
      <w:r w:rsidR="001C366E">
        <w:rPr>
          <w:color w:val="000000"/>
        </w:rPr>
        <w:t xml:space="preserve"> (USB MSC</w:t>
      </w:r>
      <w:r w:rsidR="00725CD4">
        <w:rPr>
          <w:color w:val="000000"/>
        </w:rPr>
        <w:t>, iSCSI</w:t>
      </w:r>
      <w:r w:rsidR="001C366E">
        <w:rPr>
          <w:color w:val="000000"/>
        </w:rPr>
        <w:t>)</w:t>
      </w:r>
      <w:r w:rsidR="00FD2043">
        <w:rPr>
          <w:color w:val="000000"/>
        </w:rPr>
        <w:t xml:space="preserve">, </w:t>
      </w:r>
      <w:r w:rsidR="0040579B">
        <w:rPr>
          <w:color w:val="000000"/>
        </w:rPr>
        <w:t>IPv4</w:t>
      </w:r>
      <w:r w:rsidR="00853ED3">
        <w:rPr>
          <w:color w:val="000000"/>
        </w:rPr>
        <w:t>/</w:t>
      </w:r>
      <w:r w:rsidR="00853ED3" w:rsidRPr="008930C3">
        <w:rPr>
          <w:color w:val="000000"/>
        </w:rPr>
        <w:t>IP</w:t>
      </w:r>
      <w:r w:rsidR="00853ED3">
        <w:rPr>
          <w:color w:val="000000"/>
        </w:rPr>
        <w:t>v6</w:t>
      </w:r>
      <w:r w:rsidR="001C366E">
        <w:rPr>
          <w:color w:val="000000"/>
        </w:rPr>
        <w:t xml:space="preserve"> (Ethernet, Linux Networking Stack)</w:t>
      </w:r>
      <w:r w:rsidR="00932DDE" w:rsidRPr="008930C3">
        <w:rPr>
          <w:color w:val="000000"/>
        </w:rPr>
        <w:t xml:space="preserve">, </w:t>
      </w:r>
      <w:r w:rsidR="002E0F1A">
        <w:rPr>
          <w:color w:val="000000"/>
        </w:rPr>
        <w:t xml:space="preserve">Bluetooth, </w:t>
      </w:r>
      <w:r w:rsidR="00F93A20">
        <w:rPr>
          <w:rFonts w:hint="eastAsia"/>
          <w:color w:val="000000"/>
        </w:rPr>
        <w:t>ZigBee</w:t>
      </w:r>
      <w:r w:rsidR="00D36D82">
        <w:rPr>
          <w:color w:val="000000"/>
        </w:rPr>
        <w:t>,…</w:t>
      </w:r>
    </w:p>
    <w:p w:rsidR="00271E26" w:rsidRDefault="00C8670F" w:rsidP="00307BFA">
      <w:pPr>
        <w:pStyle w:val="a4"/>
        <w:numPr>
          <w:ilvl w:val="0"/>
          <w:numId w:val="3"/>
        </w:numPr>
        <w:rPr>
          <w:color w:val="000000"/>
        </w:rPr>
      </w:pPr>
      <w:r>
        <w:rPr>
          <w:color w:val="000000"/>
        </w:rPr>
        <w:t>M</w:t>
      </w:r>
      <w:r w:rsidR="000B2683">
        <w:rPr>
          <w:color w:val="000000"/>
        </w:rPr>
        <w:t>ainstream</w:t>
      </w:r>
      <w:r w:rsidR="00617024" w:rsidRPr="008930C3">
        <w:rPr>
          <w:color w:val="000000"/>
        </w:rPr>
        <w:t xml:space="preserve"> development language</w:t>
      </w:r>
      <w:r w:rsidR="000B2683">
        <w:rPr>
          <w:color w:val="000000"/>
        </w:rPr>
        <w:t>s</w:t>
      </w:r>
      <w:r w:rsidR="00617024" w:rsidRPr="008930C3">
        <w:rPr>
          <w:color w:val="000000"/>
        </w:rPr>
        <w:t xml:space="preserve">: ASM (ARM, </w:t>
      </w:r>
      <w:r w:rsidR="00851308">
        <w:rPr>
          <w:rFonts w:hint="eastAsia"/>
          <w:color w:val="000000"/>
        </w:rPr>
        <w:t>X86</w:t>
      </w:r>
      <w:r w:rsidR="00617024" w:rsidRPr="008930C3">
        <w:rPr>
          <w:color w:val="000000"/>
        </w:rPr>
        <w:t>, PowerPC, MIPS), C, C++, Java, Python</w:t>
      </w:r>
      <w:r w:rsidR="00D36D82">
        <w:rPr>
          <w:color w:val="000000"/>
        </w:rPr>
        <w:t>,…</w:t>
      </w:r>
    </w:p>
    <w:p w:rsidR="00206BC8" w:rsidRPr="00206BC8" w:rsidRDefault="00206BC8" w:rsidP="00206BC8">
      <w:pPr>
        <w:pStyle w:val="a4"/>
        <w:numPr>
          <w:ilvl w:val="0"/>
          <w:numId w:val="3"/>
        </w:numPr>
        <w:rPr>
          <w:color w:val="000000"/>
        </w:rPr>
      </w:pPr>
      <w:r>
        <w:rPr>
          <w:color w:val="000000"/>
        </w:rPr>
        <w:t>Common devices and</w:t>
      </w:r>
      <w:r w:rsidRPr="008930C3">
        <w:rPr>
          <w:color w:val="000000"/>
        </w:rPr>
        <w:t xml:space="preserve"> interfaces:</w:t>
      </w:r>
      <w:r>
        <w:rPr>
          <w:color w:val="000000"/>
        </w:rPr>
        <w:t xml:space="preserve"> </w:t>
      </w:r>
      <w:r w:rsidRPr="008930C3">
        <w:rPr>
          <w:color w:val="000000"/>
        </w:rPr>
        <w:t>Ethernet, I</w:t>
      </w:r>
      <w:smartTag w:uri="urn:schemas-microsoft-com:office:smarttags" w:element="chmetcnv">
        <w:smartTagPr>
          <w:attr w:name="UnitName" w:val="C"/>
          <w:attr w:name="SourceValue" w:val="2"/>
          <w:attr w:name="HasSpace" w:val="False"/>
          <w:attr w:name="Negative" w:val="False"/>
          <w:attr w:name="NumberType" w:val="1"/>
          <w:attr w:name="TCSC" w:val="0"/>
        </w:smartTagPr>
        <w:r w:rsidRPr="008930C3">
          <w:rPr>
            <w:color w:val="000000"/>
          </w:rPr>
          <w:t>2C</w:t>
        </w:r>
      </w:smartTag>
      <w:r w:rsidR="00E86F77">
        <w:rPr>
          <w:color w:val="000000"/>
        </w:rPr>
        <w:t>, SPI</w:t>
      </w:r>
      <w:r w:rsidR="000D0901">
        <w:rPr>
          <w:color w:val="000000"/>
        </w:rPr>
        <w:t xml:space="preserve">, </w:t>
      </w:r>
      <w:r w:rsidRPr="008930C3">
        <w:rPr>
          <w:color w:val="000000"/>
        </w:rPr>
        <w:t>UART,</w:t>
      </w:r>
      <w:r w:rsidR="000D0901">
        <w:rPr>
          <w:color w:val="000000"/>
        </w:rPr>
        <w:t xml:space="preserve"> NOR/</w:t>
      </w:r>
      <w:r w:rsidRPr="008930C3">
        <w:rPr>
          <w:color w:val="000000"/>
        </w:rPr>
        <w:t>NAND</w:t>
      </w:r>
      <w:r w:rsidR="00E86F77">
        <w:rPr>
          <w:color w:val="000000"/>
        </w:rPr>
        <w:t xml:space="preserve"> (MTD, FTL,…)</w:t>
      </w:r>
      <w:r w:rsidRPr="008930C3">
        <w:rPr>
          <w:color w:val="000000"/>
        </w:rPr>
        <w:t xml:space="preserve">, </w:t>
      </w:r>
      <w:r w:rsidR="000D0901">
        <w:rPr>
          <w:color w:val="000000"/>
        </w:rPr>
        <w:t xml:space="preserve">SSD, </w:t>
      </w:r>
      <w:r w:rsidRPr="008930C3">
        <w:rPr>
          <w:color w:val="000000"/>
        </w:rPr>
        <w:t>DDR</w:t>
      </w:r>
      <w:r>
        <w:rPr>
          <w:color w:val="000000"/>
        </w:rPr>
        <w:t>,</w:t>
      </w:r>
      <w:r w:rsidRPr="008930C3">
        <w:rPr>
          <w:color w:val="000000"/>
        </w:rPr>
        <w:t>…</w:t>
      </w:r>
    </w:p>
    <w:p w:rsidR="00271E26" w:rsidRPr="008930C3" w:rsidRDefault="00C8670F" w:rsidP="00307BFA">
      <w:pPr>
        <w:pStyle w:val="a4"/>
        <w:numPr>
          <w:ilvl w:val="0"/>
          <w:numId w:val="3"/>
        </w:numPr>
        <w:rPr>
          <w:color w:val="000000"/>
        </w:rPr>
      </w:pPr>
      <w:r>
        <w:rPr>
          <w:color w:val="000000"/>
        </w:rPr>
        <w:t>C</w:t>
      </w:r>
      <w:r w:rsidR="00D83A0B">
        <w:rPr>
          <w:color w:val="000000"/>
        </w:rPr>
        <w:t>ommon</w:t>
      </w:r>
      <w:r w:rsidR="00271E26" w:rsidRPr="008930C3">
        <w:rPr>
          <w:color w:val="000000"/>
        </w:rPr>
        <w:t xml:space="preserve"> hardware debug</w:t>
      </w:r>
      <w:r w:rsidR="00271E26" w:rsidRPr="008930C3">
        <w:rPr>
          <w:rFonts w:hint="eastAsia"/>
          <w:color w:val="000000"/>
        </w:rPr>
        <w:t>ging</w:t>
      </w:r>
      <w:r w:rsidR="00271E26" w:rsidRPr="008930C3">
        <w:rPr>
          <w:color w:val="000000"/>
        </w:rPr>
        <w:t xml:space="preserve"> tools</w:t>
      </w:r>
      <w:r w:rsidR="006A1420" w:rsidRPr="008930C3">
        <w:rPr>
          <w:color w:val="000000"/>
        </w:rPr>
        <w:t>: Oscilloscopes, Logic analyzers, USB analyzer</w:t>
      </w:r>
      <w:r w:rsidR="00B3083D">
        <w:rPr>
          <w:color w:val="000000"/>
        </w:rPr>
        <w:t>s</w:t>
      </w:r>
      <w:r w:rsidR="006A1420" w:rsidRPr="008930C3">
        <w:rPr>
          <w:color w:val="000000"/>
        </w:rPr>
        <w:t>, ICE</w:t>
      </w:r>
      <w:r w:rsidR="00B3083D">
        <w:rPr>
          <w:color w:val="000000"/>
        </w:rPr>
        <w:t xml:space="preserve"> tools</w:t>
      </w:r>
      <w:r w:rsidR="00D36D82">
        <w:rPr>
          <w:color w:val="000000"/>
        </w:rPr>
        <w:t>,…</w:t>
      </w:r>
    </w:p>
    <w:p w:rsidR="00271E26" w:rsidRDefault="00AE3BA7" w:rsidP="00307BFA">
      <w:pPr>
        <w:pStyle w:val="a4"/>
        <w:numPr>
          <w:ilvl w:val="0"/>
          <w:numId w:val="3"/>
        </w:numPr>
        <w:rPr>
          <w:color w:val="000000"/>
        </w:rPr>
      </w:pPr>
      <w:r>
        <w:rPr>
          <w:color w:val="000000"/>
        </w:rPr>
        <w:t>Frequently used</w:t>
      </w:r>
      <w:r w:rsidR="00EE028C" w:rsidRPr="008930C3">
        <w:rPr>
          <w:color w:val="000000"/>
        </w:rPr>
        <w:t xml:space="preserve"> </w:t>
      </w:r>
      <w:r w:rsidR="00271E26" w:rsidRPr="008930C3">
        <w:rPr>
          <w:color w:val="000000"/>
        </w:rPr>
        <w:t>development tool</w:t>
      </w:r>
      <w:r w:rsidR="004205EB">
        <w:rPr>
          <w:color w:val="000000"/>
        </w:rPr>
        <w:t>s</w:t>
      </w:r>
      <w:r w:rsidR="00A34AF6" w:rsidRPr="008930C3">
        <w:rPr>
          <w:color w:val="000000"/>
        </w:rPr>
        <w:t>: GNU Linux (</w:t>
      </w:r>
      <w:r w:rsidR="00714370" w:rsidRPr="008930C3">
        <w:rPr>
          <w:color w:val="000000"/>
        </w:rPr>
        <w:t>bash,</w:t>
      </w:r>
      <w:r w:rsidR="00FF326A">
        <w:rPr>
          <w:color w:val="000000"/>
        </w:rPr>
        <w:t xml:space="preserve"> </w:t>
      </w:r>
      <w:r w:rsidR="00686EBB" w:rsidRPr="008930C3">
        <w:rPr>
          <w:color w:val="000000"/>
        </w:rPr>
        <w:t>make</w:t>
      </w:r>
      <w:r w:rsidR="00686EBB">
        <w:rPr>
          <w:color w:val="000000"/>
        </w:rPr>
        <w:t xml:space="preserve">, </w:t>
      </w:r>
      <w:r w:rsidR="00FF326A">
        <w:rPr>
          <w:color w:val="000000"/>
        </w:rPr>
        <w:t>git,</w:t>
      </w:r>
      <w:r w:rsidR="0021740F" w:rsidRPr="0021740F">
        <w:rPr>
          <w:color w:val="000000"/>
        </w:rPr>
        <w:t xml:space="preserve"> </w:t>
      </w:r>
      <w:r w:rsidR="0021740F" w:rsidRPr="008930C3">
        <w:rPr>
          <w:color w:val="000000"/>
        </w:rPr>
        <w:t>autotools</w:t>
      </w:r>
      <w:r w:rsidR="0021740F">
        <w:rPr>
          <w:color w:val="000000"/>
        </w:rPr>
        <w:t>,</w:t>
      </w:r>
      <w:r w:rsidR="00714370" w:rsidRPr="008930C3">
        <w:rPr>
          <w:color w:val="000000"/>
        </w:rPr>
        <w:t>…</w:t>
      </w:r>
      <w:r w:rsidR="00A34AF6" w:rsidRPr="008930C3">
        <w:rPr>
          <w:color w:val="000000"/>
        </w:rPr>
        <w:t>)</w:t>
      </w:r>
      <w:r w:rsidR="00714370" w:rsidRPr="008930C3">
        <w:rPr>
          <w:color w:val="000000"/>
        </w:rPr>
        <w:t>, Eclipse, IDA</w:t>
      </w:r>
      <w:r w:rsidR="00714370" w:rsidRPr="008930C3">
        <w:rPr>
          <w:rFonts w:hint="eastAsia"/>
          <w:color w:val="000000"/>
        </w:rPr>
        <w:t xml:space="preserve"> </w:t>
      </w:r>
      <w:r w:rsidR="00714370" w:rsidRPr="008930C3">
        <w:rPr>
          <w:color w:val="000000"/>
        </w:rPr>
        <w:t>Pro,…</w:t>
      </w:r>
    </w:p>
    <w:p w:rsidR="00D36D82" w:rsidRPr="008930C3" w:rsidRDefault="00C8670F" w:rsidP="00307BFA">
      <w:pPr>
        <w:pStyle w:val="a4"/>
        <w:numPr>
          <w:ilvl w:val="0"/>
          <w:numId w:val="3"/>
        </w:numPr>
        <w:rPr>
          <w:color w:val="000000"/>
        </w:rPr>
      </w:pPr>
      <w:r>
        <w:rPr>
          <w:color w:val="000000"/>
        </w:rPr>
        <w:t>M</w:t>
      </w:r>
      <w:r w:rsidR="00D36D82">
        <w:rPr>
          <w:color w:val="000000"/>
        </w:rPr>
        <w:t>ainstream</w:t>
      </w:r>
      <w:r w:rsidR="00D36D82" w:rsidRPr="008930C3">
        <w:rPr>
          <w:color w:val="000000"/>
        </w:rPr>
        <w:t xml:space="preserve"> development </w:t>
      </w:r>
      <w:r w:rsidR="00D36D82">
        <w:rPr>
          <w:color w:val="000000"/>
        </w:rPr>
        <w:t>processes</w:t>
      </w:r>
      <w:r w:rsidR="00D36D82" w:rsidRPr="008930C3">
        <w:rPr>
          <w:color w:val="000000"/>
        </w:rPr>
        <w:t>:</w:t>
      </w:r>
      <w:r w:rsidR="00D36D82">
        <w:rPr>
          <w:color w:val="000000"/>
        </w:rPr>
        <w:t xml:space="preserve"> Waterfall, Prototyping, Agile,…</w:t>
      </w:r>
    </w:p>
    <w:p w:rsidR="00E76C5F" w:rsidRDefault="00E76C5F" w:rsidP="00E76C5F">
      <w:pPr>
        <w:pStyle w:val="1"/>
      </w:pPr>
      <w:r>
        <w:t>SELF ACCESSMENT</w:t>
      </w:r>
    </w:p>
    <w:p w:rsidR="00307BFA" w:rsidRPr="00307BFA" w:rsidRDefault="00F63220" w:rsidP="00307BFA">
      <w:r>
        <w:br/>
        <w:t xml:space="preserve">I am truly </w:t>
      </w:r>
      <w:r w:rsidR="006A2382">
        <w:t xml:space="preserve">a </w:t>
      </w:r>
      <w:r>
        <w:t>technical person, with a very strong intention to gain “full stack expertise” in the field of System</w:t>
      </w:r>
      <w:r w:rsidR="00D609C0">
        <w:t xml:space="preserve"> Software</w:t>
      </w:r>
      <w:r>
        <w:t xml:space="preserve">. I have strong interests in low level technologies (as in how </w:t>
      </w:r>
      <w:r w:rsidR="00C0325A">
        <w:t>Cache Coherency</w:t>
      </w:r>
      <w:r>
        <w:t xml:space="preserve"> works) that enable high level technologies (as in how </w:t>
      </w:r>
      <w:r w:rsidR="00D609C0">
        <w:rPr>
          <w:rFonts w:hint="eastAsia"/>
        </w:rPr>
        <w:t>Internet-of-Things</w:t>
      </w:r>
      <w:r w:rsidR="006A2382">
        <w:t xml:space="preserve"> </w:t>
      </w:r>
      <w:r>
        <w:t>works). With these low level knowledge bases</w:t>
      </w:r>
      <w:r w:rsidR="00202E2B">
        <w:t xml:space="preserve"> as well as enough engineering experiences, I believe I could</w:t>
      </w:r>
      <w:r w:rsidR="00C3210C">
        <w:t xml:space="preserve"> achieve my career goals</w:t>
      </w:r>
      <w:r w:rsidR="00202E2B">
        <w:t>.</w:t>
      </w:r>
      <w:r w:rsidR="00D609C0">
        <w:t xml:space="preserve"> However, technology is not everything that define</w:t>
      </w:r>
      <w:r w:rsidR="00E34A5D">
        <w:t>s</w:t>
      </w:r>
      <w:r w:rsidR="00D609C0">
        <w:t xml:space="preserve"> me.  </w:t>
      </w:r>
      <w:r w:rsidR="00C3210C">
        <w:t xml:space="preserve">In fact, I would expect the following personal </w:t>
      </w:r>
      <w:r w:rsidR="00F25F84" w:rsidRPr="00F25F84">
        <w:t xml:space="preserve">traits </w:t>
      </w:r>
      <w:r w:rsidR="003C0DB5">
        <w:t>should</w:t>
      </w:r>
      <w:r w:rsidR="00C3210C">
        <w:t xml:space="preserve"> finally define me and my career.</w:t>
      </w:r>
    </w:p>
    <w:p w:rsidR="00271E26" w:rsidRPr="00307BFA" w:rsidRDefault="00660251" w:rsidP="00307BFA">
      <w:pPr>
        <w:pStyle w:val="a4"/>
        <w:numPr>
          <w:ilvl w:val="0"/>
          <w:numId w:val="11"/>
        </w:numPr>
        <w:rPr>
          <w:color w:val="000000"/>
        </w:rPr>
      </w:pPr>
      <w:r>
        <w:rPr>
          <w:color w:val="000000"/>
        </w:rPr>
        <w:t>Positive</w:t>
      </w:r>
      <w:r w:rsidR="008F4A10">
        <w:rPr>
          <w:color w:val="000000"/>
        </w:rPr>
        <w:t>, sincere</w:t>
      </w:r>
      <w:r w:rsidR="00AB4173">
        <w:rPr>
          <w:color w:val="000000"/>
        </w:rPr>
        <w:t xml:space="preserve">, </w:t>
      </w:r>
      <w:r w:rsidR="00AB4173">
        <w:rPr>
          <w:rFonts w:hint="eastAsia"/>
          <w:color w:val="000000"/>
        </w:rPr>
        <w:t>w</w:t>
      </w:r>
      <w:r w:rsidR="00AB4173" w:rsidRPr="00307BFA">
        <w:rPr>
          <w:color w:val="000000"/>
        </w:rPr>
        <w:t>ell-motivated</w:t>
      </w:r>
      <w:r w:rsidR="008F4A10">
        <w:rPr>
          <w:rFonts w:hint="eastAsia"/>
          <w:color w:val="000000"/>
        </w:rPr>
        <w:t xml:space="preserve">, </w:t>
      </w:r>
      <w:r>
        <w:rPr>
          <w:color w:val="000000"/>
        </w:rPr>
        <w:t>and open</w:t>
      </w:r>
      <w:r w:rsidR="008F4A10">
        <w:rPr>
          <w:rFonts w:hint="eastAsia"/>
          <w:color w:val="000000"/>
        </w:rPr>
        <w:t>-</w:t>
      </w:r>
      <w:r w:rsidR="008F4A10">
        <w:rPr>
          <w:color w:val="000000"/>
        </w:rPr>
        <w:t>minded</w:t>
      </w:r>
      <w:r w:rsidR="00DD207B">
        <w:rPr>
          <w:color w:val="000000"/>
        </w:rPr>
        <w:t>.</w:t>
      </w:r>
    </w:p>
    <w:p w:rsidR="00271E26" w:rsidRPr="00307BFA" w:rsidRDefault="00271E26" w:rsidP="00307BFA">
      <w:pPr>
        <w:pStyle w:val="a4"/>
        <w:numPr>
          <w:ilvl w:val="0"/>
          <w:numId w:val="11"/>
        </w:numPr>
        <w:rPr>
          <w:color w:val="000000"/>
        </w:rPr>
      </w:pPr>
      <w:r w:rsidRPr="00307BFA">
        <w:rPr>
          <w:rFonts w:hint="eastAsia"/>
          <w:color w:val="000000"/>
        </w:rPr>
        <w:t>C</w:t>
      </w:r>
      <w:r w:rsidRPr="00307BFA">
        <w:rPr>
          <w:color w:val="000000"/>
        </w:rPr>
        <w:t>an endure hardship, with a strong sense of respon</w:t>
      </w:r>
      <w:r w:rsidR="00DD207B">
        <w:rPr>
          <w:color w:val="000000"/>
        </w:rPr>
        <w:t>sibility.</w:t>
      </w:r>
    </w:p>
    <w:p w:rsidR="00271E26" w:rsidRPr="00307BFA" w:rsidRDefault="00AB4173" w:rsidP="00307BFA">
      <w:pPr>
        <w:pStyle w:val="a4"/>
        <w:numPr>
          <w:ilvl w:val="0"/>
          <w:numId w:val="11"/>
        </w:numPr>
        <w:rPr>
          <w:color w:val="000000"/>
        </w:rPr>
      </w:pPr>
      <w:r>
        <w:rPr>
          <w:color w:val="000000"/>
        </w:rPr>
        <w:t>H</w:t>
      </w:r>
      <w:r w:rsidR="00271E26" w:rsidRPr="00307BFA">
        <w:rPr>
          <w:color w:val="000000"/>
        </w:rPr>
        <w:t>ave</w:t>
      </w:r>
      <w:r w:rsidR="00DD207B">
        <w:rPr>
          <w:color w:val="000000"/>
        </w:rPr>
        <w:t xml:space="preserve"> a strong </w:t>
      </w:r>
      <w:r w:rsidR="00167031">
        <w:rPr>
          <w:color w:val="000000"/>
        </w:rPr>
        <w:t xml:space="preserve">ability for </w:t>
      </w:r>
      <w:r w:rsidR="00DD207B">
        <w:rPr>
          <w:color w:val="000000"/>
        </w:rPr>
        <w:t xml:space="preserve">self-learning </w:t>
      </w:r>
      <w:r w:rsidR="009A63E8">
        <w:rPr>
          <w:color w:val="000000"/>
        </w:rPr>
        <w:t xml:space="preserve">and </w:t>
      </w:r>
      <w:r w:rsidR="009A63E8" w:rsidRPr="00307BFA">
        <w:rPr>
          <w:color w:val="000000"/>
        </w:rPr>
        <w:t>independent analysis</w:t>
      </w:r>
      <w:r w:rsidR="00DD207B">
        <w:rPr>
          <w:color w:val="000000"/>
        </w:rPr>
        <w:t>.</w:t>
      </w:r>
    </w:p>
    <w:p w:rsidR="00F22FFA" w:rsidRPr="00F22FFA" w:rsidRDefault="00271E26" w:rsidP="009A63E8">
      <w:pPr>
        <w:pStyle w:val="a4"/>
        <w:numPr>
          <w:ilvl w:val="0"/>
          <w:numId w:val="11"/>
        </w:numPr>
        <w:rPr>
          <w:color w:val="000000"/>
        </w:rPr>
      </w:pPr>
      <w:r w:rsidRPr="00307BFA">
        <w:rPr>
          <w:rFonts w:hint="eastAsia"/>
          <w:color w:val="000000"/>
        </w:rPr>
        <w:t>G</w:t>
      </w:r>
      <w:r w:rsidRPr="00307BFA">
        <w:rPr>
          <w:color w:val="000000"/>
        </w:rPr>
        <w:t xml:space="preserve">ood at system-level thinking, with </w:t>
      </w:r>
      <w:r w:rsidR="001040E5">
        <w:rPr>
          <w:color w:val="000000"/>
        </w:rPr>
        <w:t xml:space="preserve">a strong spirit in team </w:t>
      </w:r>
      <w:r w:rsidR="00DD207B">
        <w:rPr>
          <w:color w:val="000000"/>
        </w:rPr>
        <w:t>working.</w:t>
      </w:r>
      <w:r w:rsidR="009A63E8" w:rsidRPr="00F22FFA">
        <w:rPr>
          <w:rFonts w:hint="eastAsia"/>
          <w:color w:val="000000"/>
        </w:rPr>
        <w:t xml:space="preserve"> </w:t>
      </w:r>
    </w:p>
    <w:sectPr w:rsidR="00F22FFA" w:rsidRPr="00F22FF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E3E" w:rsidRDefault="008C5E3E" w:rsidP="00F6379E">
      <w:pPr>
        <w:spacing w:after="0"/>
      </w:pPr>
      <w:r>
        <w:separator/>
      </w:r>
    </w:p>
  </w:endnote>
  <w:endnote w:type="continuationSeparator" w:id="0">
    <w:p w:rsidR="008C5E3E" w:rsidRDefault="008C5E3E" w:rsidP="00F637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E3E" w:rsidRDefault="008C5E3E" w:rsidP="00F6379E">
      <w:pPr>
        <w:spacing w:after="0"/>
      </w:pPr>
      <w:r>
        <w:separator/>
      </w:r>
    </w:p>
  </w:footnote>
  <w:footnote w:type="continuationSeparator" w:id="0">
    <w:p w:rsidR="008C5E3E" w:rsidRDefault="008C5E3E" w:rsidP="00F6379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572B"/>
    <w:multiLevelType w:val="hybridMultilevel"/>
    <w:tmpl w:val="AF246C5C"/>
    <w:lvl w:ilvl="0" w:tplc="0409000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401FC"/>
    <w:multiLevelType w:val="hybridMultilevel"/>
    <w:tmpl w:val="0768692C"/>
    <w:lvl w:ilvl="0" w:tplc="0409000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6812D2"/>
    <w:multiLevelType w:val="hybridMultilevel"/>
    <w:tmpl w:val="0F86C70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6"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7C713DA"/>
    <w:multiLevelType w:val="hybridMultilevel"/>
    <w:tmpl w:val="6CCAEC70"/>
    <w:lvl w:ilvl="0" w:tplc="0409000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6F36CF"/>
    <w:multiLevelType w:val="hybridMultilevel"/>
    <w:tmpl w:val="76646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5BE1DE8"/>
    <w:multiLevelType w:val="hybridMultilevel"/>
    <w:tmpl w:val="D56C1E70"/>
    <w:lvl w:ilvl="0" w:tplc="0409000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614274"/>
    <w:multiLevelType w:val="hybridMultilevel"/>
    <w:tmpl w:val="29D2D0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D332853"/>
    <w:multiLevelType w:val="hybridMultilevel"/>
    <w:tmpl w:val="5EC2B604"/>
    <w:lvl w:ilvl="0" w:tplc="0409000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A2476F"/>
    <w:multiLevelType w:val="hybridMultilevel"/>
    <w:tmpl w:val="CBA880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5CF14BC"/>
    <w:multiLevelType w:val="hybridMultilevel"/>
    <w:tmpl w:val="662E93DC"/>
    <w:lvl w:ilvl="0" w:tplc="04090003">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nsid w:val="664063AD"/>
    <w:multiLevelType w:val="hybridMultilevel"/>
    <w:tmpl w:val="3EC8DDFA"/>
    <w:lvl w:ilvl="0" w:tplc="0409000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5"/>
  </w:num>
  <w:num w:numId="5">
    <w:abstractNumId w:val="7"/>
  </w:num>
  <w:num w:numId="6">
    <w:abstractNumId w:val="0"/>
  </w:num>
  <w:num w:numId="7">
    <w:abstractNumId w:val="3"/>
  </w:num>
  <w:num w:numId="8">
    <w:abstractNumId w:val="9"/>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271E26"/>
    <w:rsid w:val="000057E1"/>
    <w:rsid w:val="00007D4E"/>
    <w:rsid w:val="00026972"/>
    <w:rsid w:val="000430FB"/>
    <w:rsid w:val="000503AB"/>
    <w:rsid w:val="000521D4"/>
    <w:rsid w:val="000562F4"/>
    <w:rsid w:val="00071516"/>
    <w:rsid w:val="00085462"/>
    <w:rsid w:val="0009353D"/>
    <w:rsid w:val="000945CB"/>
    <w:rsid w:val="000A2E23"/>
    <w:rsid w:val="000B223E"/>
    <w:rsid w:val="000B2683"/>
    <w:rsid w:val="000C3976"/>
    <w:rsid w:val="000C4516"/>
    <w:rsid w:val="000C4F71"/>
    <w:rsid w:val="000D0901"/>
    <w:rsid w:val="000D47A5"/>
    <w:rsid w:val="000D49F7"/>
    <w:rsid w:val="000E0575"/>
    <w:rsid w:val="000E0CD3"/>
    <w:rsid w:val="000E3379"/>
    <w:rsid w:val="000E4F34"/>
    <w:rsid w:val="000E68FE"/>
    <w:rsid w:val="000F1058"/>
    <w:rsid w:val="000F7036"/>
    <w:rsid w:val="000F71B6"/>
    <w:rsid w:val="001040E5"/>
    <w:rsid w:val="00114D49"/>
    <w:rsid w:val="001168BD"/>
    <w:rsid w:val="00123540"/>
    <w:rsid w:val="00131F0A"/>
    <w:rsid w:val="00143CA1"/>
    <w:rsid w:val="00150AD5"/>
    <w:rsid w:val="00152BD9"/>
    <w:rsid w:val="00154AEC"/>
    <w:rsid w:val="00156AA2"/>
    <w:rsid w:val="00157BA2"/>
    <w:rsid w:val="00160DBF"/>
    <w:rsid w:val="00167031"/>
    <w:rsid w:val="001672BC"/>
    <w:rsid w:val="00173CD8"/>
    <w:rsid w:val="001806A0"/>
    <w:rsid w:val="0018618E"/>
    <w:rsid w:val="001878B7"/>
    <w:rsid w:val="001A057A"/>
    <w:rsid w:val="001B1066"/>
    <w:rsid w:val="001B20A8"/>
    <w:rsid w:val="001B5C21"/>
    <w:rsid w:val="001C366E"/>
    <w:rsid w:val="001D0423"/>
    <w:rsid w:val="001D1C1B"/>
    <w:rsid w:val="001D36E3"/>
    <w:rsid w:val="001D54FB"/>
    <w:rsid w:val="001E1B7D"/>
    <w:rsid w:val="001F0C6C"/>
    <w:rsid w:val="001F299D"/>
    <w:rsid w:val="00202E2B"/>
    <w:rsid w:val="00206BC8"/>
    <w:rsid w:val="00213DBC"/>
    <w:rsid w:val="002149F8"/>
    <w:rsid w:val="0021740F"/>
    <w:rsid w:val="0022068D"/>
    <w:rsid w:val="002309A0"/>
    <w:rsid w:val="002320A1"/>
    <w:rsid w:val="00234B7B"/>
    <w:rsid w:val="00235B6C"/>
    <w:rsid w:val="002404E0"/>
    <w:rsid w:val="0024558E"/>
    <w:rsid w:val="0024752E"/>
    <w:rsid w:val="00252C57"/>
    <w:rsid w:val="0026267D"/>
    <w:rsid w:val="00263ED3"/>
    <w:rsid w:val="00264AE5"/>
    <w:rsid w:val="00271E26"/>
    <w:rsid w:val="00274554"/>
    <w:rsid w:val="00275011"/>
    <w:rsid w:val="002A4744"/>
    <w:rsid w:val="002C5922"/>
    <w:rsid w:val="002C605F"/>
    <w:rsid w:val="002D1DD0"/>
    <w:rsid w:val="002D5086"/>
    <w:rsid w:val="002D5AE4"/>
    <w:rsid w:val="002D7179"/>
    <w:rsid w:val="002E0F1A"/>
    <w:rsid w:val="002E19AC"/>
    <w:rsid w:val="002E6188"/>
    <w:rsid w:val="002F39BD"/>
    <w:rsid w:val="002F4F90"/>
    <w:rsid w:val="003029C5"/>
    <w:rsid w:val="00302A96"/>
    <w:rsid w:val="0030363B"/>
    <w:rsid w:val="003076B7"/>
    <w:rsid w:val="00307BFA"/>
    <w:rsid w:val="003215C3"/>
    <w:rsid w:val="00324DEE"/>
    <w:rsid w:val="003407C1"/>
    <w:rsid w:val="00355EA1"/>
    <w:rsid w:val="003621D4"/>
    <w:rsid w:val="003625EF"/>
    <w:rsid w:val="00363B5D"/>
    <w:rsid w:val="003667F0"/>
    <w:rsid w:val="003837C8"/>
    <w:rsid w:val="003857DF"/>
    <w:rsid w:val="00385988"/>
    <w:rsid w:val="00392592"/>
    <w:rsid w:val="003A1DA8"/>
    <w:rsid w:val="003B46B8"/>
    <w:rsid w:val="003B51CF"/>
    <w:rsid w:val="003B65D5"/>
    <w:rsid w:val="003C0DB5"/>
    <w:rsid w:val="003C2E7B"/>
    <w:rsid w:val="003C545F"/>
    <w:rsid w:val="003D0D52"/>
    <w:rsid w:val="003F0377"/>
    <w:rsid w:val="003F0407"/>
    <w:rsid w:val="003F0CEB"/>
    <w:rsid w:val="003F18A9"/>
    <w:rsid w:val="003F545F"/>
    <w:rsid w:val="004035D4"/>
    <w:rsid w:val="0040579B"/>
    <w:rsid w:val="00407E4D"/>
    <w:rsid w:val="00411524"/>
    <w:rsid w:val="00415D54"/>
    <w:rsid w:val="004205EB"/>
    <w:rsid w:val="00427933"/>
    <w:rsid w:val="00431AD8"/>
    <w:rsid w:val="00433D4A"/>
    <w:rsid w:val="00440A35"/>
    <w:rsid w:val="00470BCF"/>
    <w:rsid w:val="0048330B"/>
    <w:rsid w:val="004921CE"/>
    <w:rsid w:val="004922CF"/>
    <w:rsid w:val="00493034"/>
    <w:rsid w:val="004A28D7"/>
    <w:rsid w:val="004A5356"/>
    <w:rsid w:val="004A6E61"/>
    <w:rsid w:val="004B4A99"/>
    <w:rsid w:val="004B512A"/>
    <w:rsid w:val="004E100D"/>
    <w:rsid w:val="004E4D10"/>
    <w:rsid w:val="004F6F80"/>
    <w:rsid w:val="004F7F82"/>
    <w:rsid w:val="00517BB4"/>
    <w:rsid w:val="00521F73"/>
    <w:rsid w:val="005258AA"/>
    <w:rsid w:val="00531822"/>
    <w:rsid w:val="00531F07"/>
    <w:rsid w:val="00545015"/>
    <w:rsid w:val="00545C91"/>
    <w:rsid w:val="00552F97"/>
    <w:rsid w:val="005537CB"/>
    <w:rsid w:val="00554578"/>
    <w:rsid w:val="00556AFF"/>
    <w:rsid w:val="0056135B"/>
    <w:rsid w:val="00570BA3"/>
    <w:rsid w:val="0057139B"/>
    <w:rsid w:val="00574CC8"/>
    <w:rsid w:val="0058147F"/>
    <w:rsid w:val="005912A8"/>
    <w:rsid w:val="005A38CB"/>
    <w:rsid w:val="005B09DF"/>
    <w:rsid w:val="005B2844"/>
    <w:rsid w:val="005B41E1"/>
    <w:rsid w:val="005B687C"/>
    <w:rsid w:val="005C4EB2"/>
    <w:rsid w:val="005C5FF2"/>
    <w:rsid w:val="005C7BBD"/>
    <w:rsid w:val="005F1F01"/>
    <w:rsid w:val="005F2780"/>
    <w:rsid w:val="00617024"/>
    <w:rsid w:val="006201CD"/>
    <w:rsid w:val="00620615"/>
    <w:rsid w:val="006208BA"/>
    <w:rsid w:val="006278CE"/>
    <w:rsid w:val="006346A0"/>
    <w:rsid w:val="006459C6"/>
    <w:rsid w:val="00652AC6"/>
    <w:rsid w:val="00660251"/>
    <w:rsid w:val="006613D2"/>
    <w:rsid w:val="00665CE5"/>
    <w:rsid w:val="00681AD7"/>
    <w:rsid w:val="0068646B"/>
    <w:rsid w:val="00686EBB"/>
    <w:rsid w:val="00693533"/>
    <w:rsid w:val="006963D5"/>
    <w:rsid w:val="00696EB2"/>
    <w:rsid w:val="006A1420"/>
    <w:rsid w:val="006A2382"/>
    <w:rsid w:val="006A53FE"/>
    <w:rsid w:val="006B0484"/>
    <w:rsid w:val="006B15FB"/>
    <w:rsid w:val="006B5598"/>
    <w:rsid w:val="006D182C"/>
    <w:rsid w:val="006D1C00"/>
    <w:rsid w:val="006D5D4B"/>
    <w:rsid w:val="006D727B"/>
    <w:rsid w:val="006E0C8A"/>
    <w:rsid w:val="006E2EA5"/>
    <w:rsid w:val="006F295A"/>
    <w:rsid w:val="006F4B76"/>
    <w:rsid w:val="006F5377"/>
    <w:rsid w:val="006F7D54"/>
    <w:rsid w:val="00702C6B"/>
    <w:rsid w:val="0071308D"/>
    <w:rsid w:val="00714370"/>
    <w:rsid w:val="007229D5"/>
    <w:rsid w:val="007236F2"/>
    <w:rsid w:val="00725A01"/>
    <w:rsid w:val="00725CD4"/>
    <w:rsid w:val="00730D32"/>
    <w:rsid w:val="00731931"/>
    <w:rsid w:val="00744EFE"/>
    <w:rsid w:val="0075004C"/>
    <w:rsid w:val="00750DF1"/>
    <w:rsid w:val="00762701"/>
    <w:rsid w:val="00764F03"/>
    <w:rsid w:val="007724E9"/>
    <w:rsid w:val="00772551"/>
    <w:rsid w:val="00775860"/>
    <w:rsid w:val="00780488"/>
    <w:rsid w:val="007A4DDB"/>
    <w:rsid w:val="007B01FD"/>
    <w:rsid w:val="007B6591"/>
    <w:rsid w:val="007D3522"/>
    <w:rsid w:val="007D6370"/>
    <w:rsid w:val="007D639D"/>
    <w:rsid w:val="007D63F8"/>
    <w:rsid w:val="007E4E0D"/>
    <w:rsid w:val="007F5085"/>
    <w:rsid w:val="0080617B"/>
    <w:rsid w:val="00807D7F"/>
    <w:rsid w:val="00811A4F"/>
    <w:rsid w:val="00833D75"/>
    <w:rsid w:val="0083442A"/>
    <w:rsid w:val="00840191"/>
    <w:rsid w:val="00843CA3"/>
    <w:rsid w:val="008467EE"/>
    <w:rsid w:val="00847D2B"/>
    <w:rsid w:val="00851308"/>
    <w:rsid w:val="00853ED3"/>
    <w:rsid w:val="008579E2"/>
    <w:rsid w:val="008630C9"/>
    <w:rsid w:val="00864A26"/>
    <w:rsid w:val="00872512"/>
    <w:rsid w:val="008813FF"/>
    <w:rsid w:val="00881C40"/>
    <w:rsid w:val="00885A78"/>
    <w:rsid w:val="00887CAC"/>
    <w:rsid w:val="008930C3"/>
    <w:rsid w:val="008979E8"/>
    <w:rsid w:val="008A0F43"/>
    <w:rsid w:val="008B00D2"/>
    <w:rsid w:val="008B3F29"/>
    <w:rsid w:val="008B7BD6"/>
    <w:rsid w:val="008C5E3E"/>
    <w:rsid w:val="008C7427"/>
    <w:rsid w:val="008D26A3"/>
    <w:rsid w:val="008D31F7"/>
    <w:rsid w:val="008D47E0"/>
    <w:rsid w:val="008D4B03"/>
    <w:rsid w:val="008D5391"/>
    <w:rsid w:val="008E4DEA"/>
    <w:rsid w:val="008E53D7"/>
    <w:rsid w:val="008F4A10"/>
    <w:rsid w:val="008F6DE0"/>
    <w:rsid w:val="009039CD"/>
    <w:rsid w:val="00910708"/>
    <w:rsid w:val="009117DC"/>
    <w:rsid w:val="00923064"/>
    <w:rsid w:val="009262A6"/>
    <w:rsid w:val="009266AD"/>
    <w:rsid w:val="00931589"/>
    <w:rsid w:val="00932DDE"/>
    <w:rsid w:val="00941E24"/>
    <w:rsid w:val="00946D0C"/>
    <w:rsid w:val="00950CF1"/>
    <w:rsid w:val="00953806"/>
    <w:rsid w:val="00962821"/>
    <w:rsid w:val="00964793"/>
    <w:rsid w:val="00971CF6"/>
    <w:rsid w:val="00974474"/>
    <w:rsid w:val="00976D9F"/>
    <w:rsid w:val="00983FB8"/>
    <w:rsid w:val="00986C12"/>
    <w:rsid w:val="00986F9F"/>
    <w:rsid w:val="00992F88"/>
    <w:rsid w:val="009934B7"/>
    <w:rsid w:val="009A2779"/>
    <w:rsid w:val="009A63E8"/>
    <w:rsid w:val="009B409D"/>
    <w:rsid w:val="009B6482"/>
    <w:rsid w:val="009C3DFD"/>
    <w:rsid w:val="009C7D0E"/>
    <w:rsid w:val="009D007C"/>
    <w:rsid w:val="009D5C81"/>
    <w:rsid w:val="009D6C16"/>
    <w:rsid w:val="009E264E"/>
    <w:rsid w:val="009E7E98"/>
    <w:rsid w:val="009F2B09"/>
    <w:rsid w:val="009F7A08"/>
    <w:rsid w:val="00A20F75"/>
    <w:rsid w:val="00A21A34"/>
    <w:rsid w:val="00A241A6"/>
    <w:rsid w:val="00A2483D"/>
    <w:rsid w:val="00A30C13"/>
    <w:rsid w:val="00A34AF6"/>
    <w:rsid w:val="00A3793C"/>
    <w:rsid w:val="00A46F7B"/>
    <w:rsid w:val="00A87103"/>
    <w:rsid w:val="00A87B09"/>
    <w:rsid w:val="00AA0ECF"/>
    <w:rsid w:val="00AA5C44"/>
    <w:rsid w:val="00AB4173"/>
    <w:rsid w:val="00AB42AC"/>
    <w:rsid w:val="00AB67D9"/>
    <w:rsid w:val="00AC2F90"/>
    <w:rsid w:val="00AC4072"/>
    <w:rsid w:val="00AD75B9"/>
    <w:rsid w:val="00AE3BA7"/>
    <w:rsid w:val="00AF73CC"/>
    <w:rsid w:val="00B00FC0"/>
    <w:rsid w:val="00B0208B"/>
    <w:rsid w:val="00B11475"/>
    <w:rsid w:val="00B12AE3"/>
    <w:rsid w:val="00B15E74"/>
    <w:rsid w:val="00B21619"/>
    <w:rsid w:val="00B23A34"/>
    <w:rsid w:val="00B3083D"/>
    <w:rsid w:val="00B33AF2"/>
    <w:rsid w:val="00B37321"/>
    <w:rsid w:val="00B44C44"/>
    <w:rsid w:val="00B47F58"/>
    <w:rsid w:val="00B52E34"/>
    <w:rsid w:val="00B61046"/>
    <w:rsid w:val="00B65CCC"/>
    <w:rsid w:val="00B719D4"/>
    <w:rsid w:val="00B8155D"/>
    <w:rsid w:val="00B82480"/>
    <w:rsid w:val="00B847DD"/>
    <w:rsid w:val="00B90F0A"/>
    <w:rsid w:val="00B97A74"/>
    <w:rsid w:val="00BA2D48"/>
    <w:rsid w:val="00BA3CB2"/>
    <w:rsid w:val="00BB279C"/>
    <w:rsid w:val="00BC425F"/>
    <w:rsid w:val="00BC5693"/>
    <w:rsid w:val="00BD17E7"/>
    <w:rsid w:val="00BD2375"/>
    <w:rsid w:val="00BD5764"/>
    <w:rsid w:val="00BD5CE6"/>
    <w:rsid w:val="00BE1F57"/>
    <w:rsid w:val="00BF2AE1"/>
    <w:rsid w:val="00C01861"/>
    <w:rsid w:val="00C0325A"/>
    <w:rsid w:val="00C17FCC"/>
    <w:rsid w:val="00C20E4D"/>
    <w:rsid w:val="00C2201A"/>
    <w:rsid w:val="00C23044"/>
    <w:rsid w:val="00C31471"/>
    <w:rsid w:val="00C3210C"/>
    <w:rsid w:val="00C32A40"/>
    <w:rsid w:val="00C40BA3"/>
    <w:rsid w:val="00C42485"/>
    <w:rsid w:val="00C460C0"/>
    <w:rsid w:val="00C53B5E"/>
    <w:rsid w:val="00C73B34"/>
    <w:rsid w:val="00C75947"/>
    <w:rsid w:val="00C8670F"/>
    <w:rsid w:val="00C90F9A"/>
    <w:rsid w:val="00C9754D"/>
    <w:rsid w:val="00CB7188"/>
    <w:rsid w:val="00CB7B43"/>
    <w:rsid w:val="00CC477A"/>
    <w:rsid w:val="00CE0F90"/>
    <w:rsid w:val="00CE412C"/>
    <w:rsid w:val="00CE6D77"/>
    <w:rsid w:val="00CF1CD6"/>
    <w:rsid w:val="00CF53EE"/>
    <w:rsid w:val="00CF67F7"/>
    <w:rsid w:val="00D01287"/>
    <w:rsid w:val="00D105E1"/>
    <w:rsid w:val="00D15568"/>
    <w:rsid w:val="00D32EDB"/>
    <w:rsid w:val="00D36D82"/>
    <w:rsid w:val="00D4198C"/>
    <w:rsid w:val="00D46FFC"/>
    <w:rsid w:val="00D471B3"/>
    <w:rsid w:val="00D5187A"/>
    <w:rsid w:val="00D609C0"/>
    <w:rsid w:val="00D65C9C"/>
    <w:rsid w:val="00D70EFA"/>
    <w:rsid w:val="00D71C52"/>
    <w:rsid w:val="00D733E7"/>
    <w:rsid w:val="00D73B98"/>
    <w:rsid w:val="00D74C65"/>
    <w:rsid w:val="00D83A0B"/>
    <w:rsid w:val="00D85B56"/>
    <w:rsid w:val="00D93241"/>
    <w:rsid w:val="00D97BD5"/>
    <w:rsid w:val="00DA0BAD"/>
    <w:rsid w:val="00DA7682"/>
    <w:rsid w:val="00DC2DE9"/>
    <w:rsid w:val="00DD207B"/>
    <w:rsid w:val="00DE06BE"/>
    <w:rsid w:val="00DF2B3A"/>
    <w:rsid w:val="00E012AE"/>
    <w:rsid w:val="00E05129"/>
    <w:rsid w:val="00E121E3"/>
    <w:rsid w:val="00E12A3D"/>
    <w:rsid w:val="00E12BB2"/>
    <w:rsid w:val="00E131DB"/>
    <w:rsid w:val="00E166C7"/>
    <w:rsid w:val="00E2205D"/>
    <w:rsid w:val="00E23A00"/>
    <w:rsid w:val="00E34A5D"/>
    <w:rsid w:val="00E35EF2"/>
    <w:rsid w:val="00E40485"/>
    <w:rsid w:val="00E4051D"/>
    <w:rsid w:val="00E6413D"/>
    <w:rsid w:val="00E76C5F"/>
    <w:rsid w:val="00E80A37"/>
    <w:rsid w:val="00E80F34"/>
    <w:rsid w:val="00E843C2"/>
    <w:rsid w:val="00E86F77"/>
    <w:rsid w:val="00E91F28"/>
    <w:rsid w:val="00EA3EC1"/>
    <w:rsid w:val="00EB4838"/>
    <w:rsid w:val="00EC04FB"/>
    <w:rsid w:val="00EC3BCC"/>
    <w:rsid w:val="00EC5236"/>
    <w:rsid w:val="00ED355D"/>
    <w:rsid w:val="00ED50D6"/>
    <w:rsid w:val="00EE028C"/>
    <w:rsid w:val="00EE165C"/>
    <w:rsid w:val="00EE3E42"/>
    <w:rsid w:val="00EF1582"/>
    <w:rsid w:val="00EF6D4E"/>
    <w:rsid w:val="00F0153E"/>
    <w:rsid w:val="00F22FFA"/>
    <w:rsid w:val="00F25F84"/>
    <w:rsid w:val="00F27CC2"/>
    <w:rsid w:val="00F31635"/>
    <w:rsid w:val="00F31A36"/>
    <w:rsid w:val="00F32DAD"/>
    <w:rsid w:val="00F356A9"/>
    <w:rsid w:val="00F35FBF"/>
    <w:rsid w:val="00F446D1"/>
    <w:rsid w:val="00F469DD"/>
    <w:rsid w:val="00F532FF"/>
    <w:rsid w:val="00F5434F"/>
    <w:rsid w:val="00F56755"/>
    <w:rsid w:val="00F604A1"/>
    <w:rsid w:val="00F63220"/>
    <w:rsid w:val="00F6379E"/>
    <w:rsid w:val="00F71A47"/>
    <w:rsid w:val="00F73E8A"/>
    <w:rsid w:val="00F869F9"/>
    <w:rsid w:val="00F91AA2"/>
    <w:rsid w:val="00F93A20"/>
    <w:rsid w:val="00F9479E"/>
    <w:rsid w:val="00F97385"/>
    <w:rsid w:val="00F97BE2"/>
    <w:rsid w:val="00FA0A19"/>
    <w:rsid w:val="00FA1F40"/>
    <w:rsid w:val="00FA46E4"/>
    <w:rsid w:val="00FB332B"/>
    <w:rsid w:val="00FB5515"/>
    <w:rsid w:val="00FC0400"/>
    <w:rsid w:val="00FD2043"/>
    <w:rsid w:val="00FD4576"/>
    <w:rsid w:val="00FD7D2B"/>
    <w:rsid w:val="00FE4CF3"/>
    <w:rsid w:val="00FF0014"/>
    <w:rsid w:val="00FF326A"/>
    <w:rsid w:val="00FF7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6BDAA274-8AAC-4061-BC6D-FBFE2B51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1"/>
    <w:rsid w:val="001A4199"/>
  </w:style>
  <w:style w:type="character" w:styleId="a9">
    <w:name w:val="Hyperlink"/>
    <w:basedOn w:val="a0"/>
    <w:rsid w:val="00271E26"/>
    <w:rPr>
      <w:color w:val="0000FF"/>
      <w:u w:val="single"/>
    </w:rPr>
  </w:style>
  <w:style w:type="paragraph" w:styleId="aa">
    <w:name w:val="header"/>
    <w:basedOn w:val="a"/>
    <w:link w:val="Char"/>
    <w:uiPriority w:val="99"/>
    <w:unhideWhenUsed/>
    <w:rsid w:val="00F637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F6379E"/>
    <w:rPr>
      <w:sz w:val="18"/>
      <w:szCs w:val="18"/>
    </w:rPr>
  </w:style>
  <w:style w:type="paragraph" w:styleId="ab">
    <w:name w:val="footer"/>
    <w:basedOn w:val="a"/>
    <w:link w:val="Char0"/>
    <w:uiPriority w:val="99"/>
    <w:unhideWhenUsed/>
    <w:rsid w:val="00F6379E"/>
    <w:pPr>
      <w:tabs>
        <w:tab w:val="center" w:pos="4153"/>
        <w:tab w:val="right" w:pos="8306"/>
      </w:tabs>
      <w:snapToGrid w:val="0"/>
    </w:pPr>
    <w:rPr>
      <w:sz w:val="18"/>
      <w:szCs w:val="18"/>
    </w:rPr>
  </w:style>
  <w:style w:type="character" w:customStyle="1" w:styleId="Char0">
    <w:name w:val="页脚 Char"/>
    <w:basedOn w:val="a0"/>
    <w:link w:val="ab"/>
    <w:uiPriority w:val="99"/>
    <w:rsid w:val="00F6379E"/>
    <w:rPr>
      <w:sz w:val="18"/>
      <w:szCs w:val="18"/>
    </w:rPr>
  </w:style>
  <w:style w:type="paragraph" w:styleId="ac">
    <w:name w:val="Balloon Text"/>
    <w:basedOn w:val="a"/>
    <w:link w:val="Char1"/>
    <w:uiPriority w:val="99"/>
    <w:semiHidden/>
    <w:unhideWhenUsed/>
    <w:rsid w:val="002404E0"/>
    <w:pPr>
      <w:spacing w:after="0"/>
    </w:pPr>
    <w:rPr>
      <w:rFonts w:ascii="Tahoma" w:hAnsi="Tahoma" w:cs="Tahoma"/>
      <w:sz w:val="16"/>
      <w:szCs w:val="16"/>
    </w:rPr>
  </w:style>
  <w:style w:type="character" w:customStyle="1" w:styleId="Char1">
    <w:name w:val="批注框文本 Char"/>
    <w:basedOn w:val="a0"/>
    <w:link w:val="ac"/>
    <w:uiPriority w:val="99"/>
    <w:semiHidden/>
    <w:rsid w:val="002404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3065">
      <w:bodyDiv w:val="1"/>
      <w:marLeft w:val="0"/>
      <w:marRight w:val="0"/>
      <w:marTop w:val="0"/>
      <w:marBottom w:val="0"/>
      <w:divBdr>
        <w:top w:val="none" w:sz="0" w:space="0" w:color="auto"/>
        <w:left w:val="none" w:sz="0" w:space="0" w:color="auto"/>
        <w:bottom w:val="none" w:sz="0" w:space="0" w:color="auto"/>
        <w:right w:val="none" w:sz="0" w:space="0" w:color="auto"/>
      </w:divBdr>
    </w:div>
    <w:div w:id="308873796">
      <w:bodyDiv w:val="1"/>
      <w:marLeft w:val="0"/>
      <w:marRight w:val="0"/>
      <w:marTop w:val="0"/>
      <w:marBottom w:val="0"/>
      <w:divBdr>
        <w:top w:val="none" w:sz="0" w:space="0" w:color="auto"/>
        <w:left w:val="none" w:sz="0" w:space="0" w:color="auto"/>
        <w:bottom w:val="none" w:sz="0" w:space="0" w:color="auto"/>
        <w:right w:val="none" w:sz="0" w:space="0" w:color="auto"/>
      </w:divBdr>
      <w:divsChild>
        <w:div w:id="661004398">
          <w:marLeft w:val="0"/>
          <w:marRight w:val="0"/>
          <w:marTop w:val="0"/>
          <w:marBottom w:val="0"/>
          <w:divBdr>
            <w:top w:val="none" w:sz="0" w:space="0" w:color="auto"/>
            <w:left w:val="none" w:sz="0" w:space="0" w:color="auto"/>
            <w:bottom w:val="none" w:sz="0" w:space="0" w:color="auto"/>
            <w:right w:val="none" w:sz="0" w:space="0" w:color="auto"/>
          </w:divBdr>
        </w:div>
      </w:divsChild>
    </w:div>
    <w:div w:id="355350714">
      <w:bodyDiv w:val="1"/>
      <w:marLeft w:val="0"/>
      <w:marRight w:val="0"/>
      <w:marTop w:val="0"/>
      <w:marBottom w:val="0"/>
      <w:divBdr>
        <w:top w:val="none" w:sz="0" w:space="0" w:color="auto"/>
        <w:left w:val="none" w:sz="0" w:space="0" w:color="auto"/>
        <w:bottom w:val="none" w:sz="0" w:space="0" w:color="auto"/>
        <w:right w:val="none" w:sz="0" w:space="0" w:color="auto"/>
      </w:divBdr>
    </w:div>
    <w:div w:id="567418528">
      <w:bodyDiv w:val="1"/>
      <w:marLeft w:val="0"/>
      <w:marRight w:val="0"/>
      <w:marTop w:val="0"/>
      <w:marBottom w:val="0"/>
      <w:divBdr>
        <w:top w:val="none" w:sz="0" w:space="0" w:color="auto"/>
        <w:left w:val="none" w:sz="0" w:space="0" w:color="auto"/>
        <w:bottom w:val="none" w:sz="0" w:space="0" w:color="auto"/>
        <w:right w:val="none" w:sz="0" w:space="0" w:color="auto"/>
      </w:divBdr>
    </w:div>
    <w:div w:id="1116098599">
      <w:bodyDiv w:val="1"/>
      <w:marLeft w:val="0"/>
      <w:marRight w:val="0"/>
      <w:marTop w:val="0"/>
      <w:marBottom w:val="0"/>
      <w:divBdr>
        <w:top w:val="none" w:sz="0" w:space="0" w:color="auto"/>
        <w:left w:val="none" w:sz="0" w:space="0" w:color="auto"/>
        <w:bottom w:val="none" w:sz="0" w:space="0" w:color="auto"/>
        <w:right w:val="none" w:sz="0" w:space="0" w:color="auto"/>
      </w:divBdr>
    </w:div>
    <w:div w:id="1468864411">
      <w:bodyDiv w:val="1"/>
      <w:marLeft w:val="0"/>
      <w:marRight w:val="0"/>
      <w:marTop w:val="0"/>
      <w:marBottom w:val="0"/>
      <w:divBdr>
        <w:top w:val="none" w:sz="0" w:space="0" w:color="auto"/>
        <w:left w:val="none" w:sz="0" w:space="0" w:color="auto"/>
        <w:bottom w:val="none" w:sz="0" w:space="0" w:color="auto"/>
        <w:right w:val="none" w:sz="0" w:space="0" w:color="auto"/>
      </w:divBdr>
    </w:div>
    <w:div w:id="1676686740">
      <w:bodyDiv w:val="1"/>
      <w:marLeft w:val="0"/>
      <w:marRight w:val="0"/>
      <w:marTop w:val="0"/>
      <w:marBottom w:val="0"/>
      <w:divBdr>
        <w:top w:val="none" w:sz="0" w:space="0" w:color="auto"/>
        <w:left w:val="none" w:sz="0" w:space="0" w:color="auto"/>
        <w:bottom w:val="none" w:sz="0" w:space="0" w:color="auto"/>
        <w:right w:val="none" w:sz="0" w:space="0" w:color="auto"/>
      </w:divBdr>
    </w:div>
    <w:div w:id="1740208828">
      <w:bodyDiv w:val="1"/>
      <w:marLeft w:val="0"/>
      <w:marRight w:val="0"/>
      <w:marTop w:val="0"/>
      <w:marBottom w:val="0"/>
      <w:divBdr>
        <w:top w:val="none" w:sz="0" w:space="0" w:color="auto"/>
        <w:left w:val="none" w:sz="0" w:space="0" w:color="auto"/>
        <w:bottom w:val="none" w:sz="0" w:space="0" w:color="auto"/>
        <w:right w:val="none" w:sz="0" w:space="0" w:color="auto"/>
      </w:divBdr>
    </w:div>
    <w:div w:id="1753238794">
      <w:bodyDiv w:val="1"/>
      <w:marLeft w:val="0"/>
      <w:marRight w:val="0"/>
      <w:marTop w:val="0"/>
      <w:marBottom w:val="0"/>
      <w:divBdr>
        <w:top w:val="none" w:sz="0" w:space="0" w:color="auto"/>
        <w:left w:val="none" w:sz="0" w:space="0" w:color="auto"/>
        <w:bottom w:val="none" w:sz="0" w:space="0" w:color="auto"/>
        <w:right w:val="none" w:sz="0" w:space="0" w:color="auto"/>
      </w:divBdr>
    </w:div>
    <w:div w:id="2144732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oryXie/CellOS" TargetMode="External"/><Relationship Id="rId18" Type="http://schemas.openxmlformats.org/officeDocument/2006/relationships/hyperlink" Target="https://github.com/CoryXie/SkiWin"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xp-dev.com/svn/cellos/" TargetMode="External"/><Relationship Id="rId17" Type="http://schemas.openxmlformats.org/officeDocument/2006/relationships/hyperlink" Target="https://github.com/CoryXie/GRUB2" TargetMode="External"/><Relationship Id="rId2" Type="http://schemas.openxmlformats.org/officeDocument/2006/relationships/customXml" Target="../customXml/item2.xml"/><Relationship Id="rId16" Type="http://schemas.openxmlformats.org/officeDocument/2006/relationships/hyperlink" Target="https://github.com/CoryXie/GrubLegac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coryxie/category/596771.html" TargetMode="External"/><Relationship Id="rId5" Type="http://schemas.openxmlformats.org/officeDocument/2006/relationships/settings" Target="settings.xml"/><Relationship Id="rId15" Type="http://schemas.openxmlformats.org/officeDocument/2006/relationships/hyperlink" Target="http://124.16.141.148/index.php" TargetMode="External"/><Relationship Id="rId10" Type="http://schemas.openxmlformats.org/officeDocument/2006/relationships/hyperlink" Target="http://www.cnblogs.com/CoryXie" TargetMode="External"/><Relationship Id="rId19" Type="http://schemas.openxmlformats.org/officeDocument/2006/relationships/hyperlink" Target="https://github.com/CoryXie/SkiWinSwitcher" TargetMode="External"/><Relationship Id="rId4" Type="http://schemas.openxmlformats.org/officeDocument/2006/relationships/styles" Target="styles.xml"/><Relationship Id="rId9" Type="http://schemas.openxmlformats.org/officeDocument/2006/relationships/hyperlink" Target="http://www.github.com/CoryXie" TargetMode="External"/><Relationship Id="rId14" Type="http://schemas.openxmlformats.org/officeDocument/2006/relationships/hyperlink" Target="http://www.opengroup.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y\AppData\Roaming\Microsoft\Templates\&#21338;&#23458;&#25991;&#3145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常规"/>
          <w:gallery w:val="placeholder"/>
        </w:category>
        <w:types>
          <w:type w:val="bbPlcHdr"/>
        </w:types>
        <w:behaviors>
          <w:behavior w:val="content"/>
        </w:behaviors>
        <w:guid w:val="{1C389C07-4921-4056-B2D1-4ADA4A4A75EB}"/>
      </w:docPartPr>
      <w:docPartBody>
        <w:p w:rsidR="00C316FC" w:rsidRDefault="00980332">
          <w:r w:rsidRPr="003B7327">
            <w:rPr>
              <w:rStyle w:val="a3"/>
              <w:rFonts w:hint="eastAsia"/>
            </w:rPr>
            <w:t>[</w:t>
          </w:r>
          <w:r w:rsidRPr="003B7327">
            <w:rPr>
              <w:rStyle w:val="a3"/>
              <w:rFonts w:hint="eastAsia"/>
            </w:rPr>
            <w:t>在此处输入文章标题</w:t>
          </w:r>
          <w:r w:rsidRPr="003B7327">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6B"/>
    <w:rsid w:val="0015714A"/>
    <w:rsid w:val="00337DAA"/>
    <w:rsid w:val="00367E5A"/>
    <w:rsid w:val="00381604"/>
    <w:rsid w:val="0055632B"/>
    <w:rsid w:val="006D7E0E"/>
    <w:rsid w:val="007C5076"/>
    <w:rsid w:val="00946B41"/>
    <w:rsid w:val="00962A0D"/>
    <w:rsid w:val="00980332"/>
    <w:rsid w:val="009D0C14"/>
    <w:rsid w:val="00A2585E"/>
    <w:rsid w:val="00A33CCD"/>
    <w:rsid w:val="00A84BD3"/>
    <w:rsid w:val="00AC6EC5"/>
    <w:rsid w:val="00BA03B4"/>
    <w:rsid w:val="00BF1693"/>
    <w:rsid w:val="00C316FC"/>
    <w:rsid w:val="00FB725C"/>
    <w:rsid w:val="00FE7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803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CV for Wenxue Xie (Cory)</PostTitle>
  <PostDate/>
  <PostID/>
  <Category1/>
  <Category2/>
  <Category3/>
  <Category4/>
  <Category5/>
  <Category6/>
  <Category7/>
  <Category8/>
  <Category9/>
  <Category10/>
  <Account>53dd004a-00e6-467b-b215-d8f0e5f8a3db</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1617812F-D957-4F20-A944-2F5DB5B42F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博客文章.dotx</Template>
  <TotalTime>202</TotalTime>
  <Pages>1</Pages>
  <Words>4025</Words>
  <Characters>22945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Xie</dc:creator>
  <cp:keywords/>
  <dc:description/>
  <cp:lastModifiedBy>Cory Xie</cp:lastModifiedBy>
  <cp:revision>127</cp:revision>
  <cp:lastPrinted>2014-09-04T13:59:00Z</cp:lastPrinted>
  <dcterms:created xsi:type="dcterms:W3CDTF">2014-09-03T15:34:00Z</dcterms:created>
  <dcterms:modified xsi:type="dcterms:W3CDTF">2014-09-04T14:13:00Z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